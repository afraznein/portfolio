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alias w:val="Name"/>
        <w:tag w:val="Name"/>
        <w:id w:val="117950859"/>
        <w:placeholder>
          <w:docPart w:val="ED0FC68DEE3C4AD79B4642435ADEDAC8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 w:multiLine="1"/>
      </w:sdtPr>
      <w:sdtEndPr/>
      <w:sdtContent>
        <w:p w:rsidR="0021430B" w:rsidRDefault="00654F1A" w:rsidP="00643A94">
          <w:pPr>
            <w:pStyle w:val="Address"/>
          </w:pPr>
          <w:r>
            <w:t>Anthony Frazier</w:t>
          </w:r>
        </w:p>
      </w:sdtContent>
    </w:sdt>
    <w:p w:rsidR="00FD5F91" w:rsidRDefault="00654F1A" w:rsidP="00643A94">
      <w:pPr>
        <w:pStyle w:val="Address"/>
      </w:pPr>
      <w:r>
        <w:t>423 West Broadcast Street</w:t>
      </w:r>
      <w:r>
        <w:tab/>
      </w:r>
    </w:p>
    <w:p w:rsidR="00FD5F91" w:rsidRDefault="00654F1A" w:rsidP="00643A94">
      <w:pPr>
        <w:pStyle w:val="Address"/>
      </w:pPr>
      <w:r>
        <w:t>Cayce, SC 29033</w:t>
      </w:r>
    </w:p>
    <w:p w:rsidR="00BD0BBB" w:rsidRPr="00BD0BBB" w:rsidRDefault="00576C69" w:rsidP="00BD0BBB">
      <w:pPr>
        <w:pStyle w:val="Date"/>
        <w:rPr>
          <w:noProof/>
        </w:rPr>
      </w:pPr>
      <w:r>
        <w:fldChar w:fldCharType="begin"/>
      </w:r>
      <w:r w:rsidR="007F303E">
        <w:instrText>CREATEDATE  \@</w:instrText>
      </w:r>
      <w:r w:rsidR="009321DF">
        <w:instrText xml:space="preserve"> "MMMM d, yyyy"  \* MERGEFORMAT</w:instrText>
      </w:r>
      <w:r>
        <w:fldChar w:fldCharType="separate"/>
      </w:r>
      <w:r w:rsidR="00654F1A">
        <w:rPr>
          <w:noProof/>
        </w:rPr>
        <w:t>April 5, 2014</w:t>
      </w:r>
      <w:r>
        <w:fldChar w:fldCharType="end"/>
      </w:r>
    </w:p>
    <w:sdt>
      <w:sdtPr>
        <w:alias w:val="Name"/>
        <w:tag w:val="Name"/>
        <w:id w:val="117950937"/>
        <w:placeholder>
          <w:docPart w:val="7EC05F5CC2C545E79404A9F58028CC46"/>
        </w:placeholder>
        <w:dataBinding w:prefixMappings="xmlns:ns0='http://schemas.microsoft.com/office/2006/coverPageProps' " w:xpath="/ns0:CoverPageProperties[1]/ns0:CompanyAddress[1]" w:storeItemID="{55AF091B-3C7A-41E3-B477-F2FDAA23CFDA}"/>
        <w:text w:multiLine="1"/>
      </w:sdtPr>
      <w:sdtEndPr/>
      <w:sdtContent>
        <w:p w:rsidR="00FD5F91" w:rsidRDefault="00654F1A" w:rsidP="00383471">
          <w:pPr>
            <w:pStyle w:val="Address"/>
          </w:pPr>
          <w:r>
            <w:t>Oscar Black</w:t>
          </w:r>
          <w:r>
            <w:tab/>
          </w:r>
        </w:p>
      </w:sdtContent>
    </w:sdt>
    <w:p w:rsidR="00383471" w:rsidRDefault="00654F1A" w:rsidP="00383471">
      <w:pPr>
        <w:pStyle w:val="Address"/>
      </w:pPr>
      <w:r>
        <w:t>534 West Main Street</w:t>
      </w:r>
      <w:r>
        <w:tab/>
      </w:r>
    </w:p>
    <w:p w:rsidR="00383471" w:rsidRDefault="00654F1A" w:rsidP="00383471">
      <w:pPr>
        <w:pStyle w:val="Address"/>
      </w:pPr>
      <w:r>
        <w:t>Lexington, SC 29072</w:t>
      </w:r>
    </w:p>
    <w:p w:rsidR="00D27A70" w:rsidRDefault="00D27A70" w:rsidP="00383471">
      <w:pPr>
        <w:pStyle w:val="Salutation"/>
      </w:pPr>
      <w:r>
        <w:t>Dear</w:t>
      </w:r>
      <w:r w:rsidR="00354F86">
        <w:t xml:space="preserve"> Mr. Black</w:t>
      </w:r>
      <w:r>
        <w:t>:</w:t>
      </w:r>
      <w:bookmarkStart w:id="0" w:name="_GoBack"/>
      <w:bookmarkEnd w:id="0"/>
    </w:p>
    <w:p w:rsidR="0001185F" w:rsidRDefault="0001185F" w:rsidP="00383471">
      <w:r>
        <w:t>Thank you so much for your donation</w:t>
      </w:r>
      <w:r w:rsidR="00654F1A">
        <w:t xml:space="preserve"> of your oriental rug for our silent auction</w:t>
      </w:r>
      <w:r>
        <w:t>.</w:t>
      </w:r>
    </w:p>
    <w:p w:rsidR="00654F1A" w:rsidRDefault="00654F1A" w:rsidP="00383471">
      <w:r>
        <w:t xml:space="preserve">As I’m sure you are aware, we hold a quarterly fund drive to keep the station running. </w:t>
      </w:r>
      <w:r w:rsidR="00772436">
        <w:t>As a non-profit organization, we rely on</w:t>
      </w:r>
      <w:r>
        <w:t xml:space="preserve"> </w:t>
      </w:r>
      <w:r w:rsidR="00772436">
        <w:t>the</w:t>
      </w:r>
      <w:r>
        <w:t xml:space="preserve"> proceeds from all donations,</w:t>
      </w:r>
      <w:r w:rsidR="00772436">
        <w:t xml:space="preserve"> including our annual </w:t>
      </w:r>
      <w:r>
        <w:t xml:space="preserve">silent auction, to </w:t>
      </w:r>
      <w:r w:rsidR="00772436">
        <w:t xml:space="preserve">provide educational content focusing on science and math. We broadcast seventeen different half-hour children’s programs every weekday, providing over forty hours of educational content weekly. </w:t>
      </w:r>
    </w:p>
    <w:p w:rsidR="00654F1A" w:rsidRDefault="00772436" w:rsidP="00383471">
      <w:r>
        <w:t xml:space="preserve">Your very generous donation will be sold at our silent auction on May 12, 2014. All proceeds will be used to directly fund our educational programs. </w:t>
      </w:r>
    </w:p>
    <w:p w:rsidR="00272AE7" w:rsidRDefault="00772436" w:rsidP="00383471">
      <w:r>
        <w:t>We here at WKLL t</w:t>
      </w:r>
      <w:r w:rsidR="0001185F">
        <w:t>hank you again, and we look forward to your continued support</w:t>
      </w:r>
      <w:r w:rsidR="00654F1A">
        <w:t xml:space="preserve"> of our Broadcast station</w:t>
      </w:r>
      <w:r w:rsidR="00272AE7">
        <w:t>.</w:t>
      </w:r>
    </w:p>
    <w:p w:rsidR="00772436" w:rsidRDefault="00D27A70" w:rsidP="00FD5F91">
      <w:pPr>
        <w:pStyle w:val="Closing"/>
      </w:pPr>
      <w:r>
        <w:t>Sincerely,</w:t>
      </w:r>
    </w:p>
    <w:sdt>
      <w:sdtPr>
        <w:alias w:val="Name"/>
        <w:tag w:val="Name"/>
        <w:id w:val="117951095"/>
        <w:placeholder>
          <w:docPart w:val="F86A4A074913466BB774A16717F4B7B8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 w:multiLine="1"/>
      </w:sdtPr>
      <w:sdtEndPr/>
      <w:sdtContent>
        <w:p w:rsidR="00383471" w:rsidRDefault="00654F1A" w:rsidP="00383471">
          <w:pPr>
            <w:pStyle w:val="Signature"/>
          </w:pPr>
          <w:r>
            <w:t>Anthony Frazier</w:t>
          </w:r>
        </w:p>
      </w:sdtContent>
    </w:sdt>
    <w:p w:rsidR="00CF13D7" w:rsidRDefault="00654F1A" w:rsidP="00383471">
      <w:pPr>
        <w:pStyle w:val="Signature"/>
      </w:pPr>
      <w:r>
        <w:t>General Manager</w:t>
      </w:r>
    </w:p>
    <w:sectPr w:rsidR="00CF13D7" w:rsidSect="00383471">
      <w:headerReference w:type="default" r:id="rId10"/>
      <w:headerReference w:type="first" r:id="rId11"/>
      <w:pgSz w:w="12240" w:h="15840" w:code="1"/>
      <w:pgMar w:top="216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43C2" w:rsidRDefault="002143C2">
      <w:r>
        <w:separator/>
      </w:r>
    </w:p>
  </w:endnote>
  <w:endnote w:type="continuationSeparator" w:id="0">
    <w:p w:rsidR="002143C2" w:rsidRDefault="002143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43C2" w:rsidRDefault="002143C2">
      <w:r>
        <w:separator/>
      </w:r>
    </w:p>
  </w:footnote>
  <w:footnote w:type="continuationSeparator" w:id="0">
    <w:p w:rsidR="002143C2" w:rsidRDefault="002143C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F341B" w:rsidRPr="000B7DA8" w:rsidRDefault="00576C69" w:rsidP="000B7DA8">
    <w:pPr>
      <w:pStyle w:val="Header"/>
    </w:pPr>
    <w:r w:rsidRPr="000B7DA8">
      <w:fldChar w:fldCharType="begin"/>
    </w:r>
    <w:r w:rsidR="002F341B" w:rsidRPr="000B7DA8">
      <w:instrText>MACROBUTTON DoFieldClick [Recipient Name]</w:instrText>
    </w:r>
    <w:r w:rsidRPr="000B7DA8">
      <w:fldChar w:fldCharType="end"/>
    </w:r>
    <w:r w:rsidR="002F341B">
      <w:br/>
    </w:r>
    <w:r w:rsidRPr="000B7DA8">
      <w:fldChar w:fldCharType="begin"/>
    </w:r>
    <w:r w:rsidR="002F341B" w:rsidRPr="000B7DA8">
      <w:instrText>CREATEDATE  \@ "MMMM d, yyyy"  \* MERGEFORMAT</w:instrText>
    </w:r>
    <w:r w:rsidRPr="000B7DA8">
      <w:fldChar w:fldCharType="separate"/>
    </w:r>
    <w:r w:rsidR="00354F86">
      <w:rPr>
        <w:noProof/>
      </w:rPr>
      <w:t>April 8, 2014</w:t>
    </w:r>
    <w:r w:rsidRPr="000B7DA8">
      <w:fldChar w:fldCharType="end"/>
    </w:r>
    <w:r w:rsidR="002F341B">
      <w:br/>
      <w:t xml:space="preserve">Page </w:t>
    </w:r>
    <w:r w:rsidRPr="000B7DA8">
      <w:fldChar w:fldCharType="begin"/>
    </w:r>
    <w:r w:rsidR="002F341B" w:rsidRPr="000B7DA8">
      <w:instrText>PAGE</w:instrText>
    </w:r>
    <w:r w:rsidRPr="000B7DA8">
      <w:fldChar w:fldCharType="separate"/>
    </w:r>
    <w:r w:rsidR="00654F1A">
      <w:rPr>
        <w:noProof/>
      </w:rPr>
      <w:t>2</w:t>
    </w:r>
    <w:r w:rsidRPr="000B7DA8"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4F1A" w:rsidRDefault="00772436">
    <w:pPr>
      <w:pStyle w:val="Header"/>
      <w:jc w:val="right"/>
      <w:rPr>
        <w:color w:val="4F81BD" w:themeColor="accent1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align>top</wp:align>
              </wp:positionV>
              <wp:extent cx="5486400" cy="1162050"/>
              <wp:effectExtent l="0" t="0" r="0" b="0"/>
              <wp:wrapNone/>
              <wp:docPr id="1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486400" cy="116205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654F1A" w:rsidRPr="00654F1A" w:rsidRDefault="00654F1A" w:rsidP="00654F1A">
                          <w:pPr>
                            <w:jc w:val="center"/>
                            <w:rPr>
                              <w:b/>
                              <w:color w:val="FFFFFF" w:themeColor="background1"/>
                              <w:sz w:val="52"/>
                              <w:szCs w:val="56"/>
                              <w:u w:val="single"/>
                            </w:rPr>
                          </w:pPr>
                          <w:r w:rsidRPr="00654F1A">
                            <w:rPr>
                              <w:b/>
                              <w:color w:val="FFFFFF" w:themeColor="background1"/>
                              <w:sz w:val="52"/>
                              <w:szCs w:val="56"/>
                              <w:u w:val="single"/>
                            </w:rPr>
                            <w:t>WKLL Public Broadcast Station</w:t>
                          </w:r>
                        </w:p>
                      </w:txbxContent>
                    </wps:txbx>
                    <wps:bodyPr rtlCol="0" anchor="ctr"/>
                  </wps:wsp>
                </a:graphicData>
              </a:graphic>
              <wp14:sizeRelH relativeFrom="margin">
                <wp14:pctWidth>100000</wp14:pctWidth>
              </wp14:sizeRelH>
              <wp14:sizeRelV relativeFrom="topMargin">
                <wp14:pctHeight>85000</wp14:pctHeight>
              </wp14:sizeRelV>
            </wp:anchor>
          </w:drawing>
        </mc:Choice>
        <mc:Fallback>
          <w:pict>
            <v:rect id="Rectangle 4" o:spid="_x0000_s1026" style="position:absolute;left:0;text-align:left;margin-left:0;margin-top:0;width:6in;height:91.5pt;z-index:251659264;visibility:visible;mso-wrap-style:square;mso-width-percent:1000;mso-height-percent:850;mso-wrap-distance-left:9pt;mso-wrap-distance-top:0;mso-wrap-distance-right:9pt;mso-wrap-distance-bottom:0;mso-position-horizontal:center;mso-position-horizontal-relative:margin;mso-position-vertical:top;mso-position-vertical-relative:page;mso-width-percent:1000;mso-height-percent:850;mso-width-relative:margin;mso-height-relative:top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" fillcolor="#4f81bd [3204]" stroked="f" strokeweight="2pt">
              <v:path arrowok="t"/>
              <v:textbox>
                <w:txbxContent>
                  <w:p w:rsidR="00654F1A" w:rsidRPr="00654F1A" w:rsidRDefault="00654F1A" w:rsidP="00654F1A">
                    <w:pPr>
                      <w:jc w:val="center"/>
                      <w:rPr>
                        <w:b/>
                        <w:color w:val="FFFFFF" w:themeColor="background1"/>
                        <w:sz w:val="52"/>
                        <w:szCs w:val="56"/>
                        <w:u w:val="single"/>
                      </w:rPr>
                    </w:pPr>
                    <w:r w:rsidRPr="00654F1A">
                      <w:rPr>
                        <w:b/>
                        <w:color w:val="FFFFFF" w:themeColor="background1"/>
                        <w:sz w:val="52"/>
                        <w:szCs w:val="56"/>
                        <w:u w:val="single"/>
                      </w:rPr>
                      <w:t>WKLL Public Broadcast Station</w:t>
                    </w:r>
                  </w:p>
                </w:txbxContent>
              </v:textbox>
              <w10:wrap anchorx="margin" anchory="page"/>
            </v:rect>
          </w:pict>
        </mc:Fallback>
      </mc:AlternateContent>
    </w:r>
  </w:p>
  <w:p w:rsidR="00654F1A" w:rsidRDefault="00654F1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ABF2E5F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497232E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36E708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B9D267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FC62F78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E4D2F53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408A776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EFC7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82C080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3006C8B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4F1A"/>
    <w:rsid w:val="00010391"/>
    <w:rsid w:val="0001185F"/>
    <w:rsid w:val="000B7DA8"/>
    <w:rsid w:val="000F2F1D"/>
    <w:rsid w:val="0013733D"/>
    <w:rsid w:val="00165240"/>
    <w:rsid w:val="001B0EB0"/>
    <w:rsid w:val="001C39C4"/>
    <w:rsid w:val="001C3B37"/>
    <w:rsid w:val="001D185A"/>
    <w:rsid w:val="00204EBD"/>
    <w:rsid w:val="0021430B"/>
    <w:rsid w:val="002143C2"/>
    <w:rsid w:val="00255735"/>
    <w:rsid w:val="00267CC0"/>
    <w:rsid w:val="00272AE7"/>
    <w:rsid w:val="002F341B"/>
    <w:rsid w:val="00333A3F"/>
    <w:rsid w:val="00354F86"/>
    <w:rsid w:val="00383471"/>
    <w:rsid w:val="003A65CF"/>
    <w:rsid w:val="004029BF"/>
    <w:rsid w:val="00422D2C"/>
    <w:rsid w:val="00452DEA"/>
    <w:rsid w:val="004B5B67"/>
    <w:rsid w:val="004C34D3"/>
    <w:rsid w:val="00517A98"/>
    <w:rsid w:val="00530AAD"/>
    <w:rsid w:val="00575B10"/>
    <w:rsid w:val="00576C69"/>
    <w:rsid w:val="005845E7"/>
    <w:rsid w:val="005B2344"/>
    <w:rsid w:val="005F4F00"/>
    <w:rsid w:val="0061751D"/>
    <w:rsid w:val="006308D8"/>
    <w:rsid w:val="00643A94"/>
    <w:rsid w:val="00650B2F"/>
    <w:rsid w:val="00654F1A"/>
    <w:rsid w:val="006F02C2"/>
    <w:rsid w:val="007334AD"/>
    <w:rsid w:val="007347D7"/>
    <w:rsid w:val="00744147"/>
    <w:rsid w:val="00767097"/>
    <w:rsid w:val="00772436"/>
    <w:rsid w:val="007834BF"/>
    <w:rsid w:val="007C2960"/>
    <w:rsid w:val="007D03C5"/>
    <w:rsid w:val="007F303E"/>
    <w:rsid w:val="00852CDA"/>
    <w:rsid w:val="00876FF3"/>
    <w:rsid w:val="008C0A78"/>
    <w:rsid w:val="009321DF"/>
    <w:rsid w:val="00956F81"/>
    <w:rsid w:val="00981E11"/>
    <w:rsid w:val="009A462A"/>
    <w:rsid w:val="009E1724"/>
    <w:rsid w:val="009F2F6E"/>
    <w:rsid w:val="009F34DD"/>
    <w:rsid w:val="00A46190"/>
    <w:rsid w:val="00A618F3"/>
    <w:rsid w:val="00A85702"/>
    <w:rsid w:val="00AD7DBE"/>
    <w:rsid w:val="00AE27A5"/>
    <w:rsid w:val="00B26817"/>
    <w:rsid w:val="00B76823"/>
    <w:rsid w:val="00BD0BBB"/>
    <w:rsid w:val="00C833FF"/>
    <w:rsid w:val="00CC2ADC"/>
    <w:rsid w:val="00CE2C65"/>
    <w:rsid w:val="00CF13D7"/>
    <w:rsid w:val="00D12684"/>
    <w:rsid w:val="00D251A2"/>
    <w:rsid w:val="00D27A70"/>
    <w:rsid w:val="00EA5EAF"/>
    <w:rsid w:val="00F07C74"/>
    <w:rsid w:val="00FD0588"/>
    <w:rsid w:val="00FD5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qFormat="1"/>
    <w:lsdException w:name="Signature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qFormat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83471"/>
    <w:pPr>
      <w:spacing w:after="240" w:line="276" w:lineRule="auto"/>
    </w:pPr>
    <w:rPr>
      <w:rFonts w:asciiTheme="minorHAnsi" w:hAnsiTheme="minorHAnsi"/>
      <w:sz w:val="24"/>
      <w:szCs w:val="24"/>
    </w:rPr>
  </w:style>
  <w:style w:type="paragraph" w:styleId="Heading1">
    <w:name w:val="heading 1"/>
    <w:basedOn w:val="Normal"/>
    <w:next w:val="Normal"/>
    <w:rsid w:val="00383471"/>
    <w:pPr>
      <w:keepNext/>
      <w:spacing w:before="240" w:after="60"/>
      <w:outlineLvl w:val="0"/>
    </w:pPr>
    <w:rPr>
      <w:rFonts w:asciiTheme="majorHAnsi" w:hAnsiTheme="majorHAnsi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ddress">
    <w:name w:val="Address"/>
    <w:basedOn w:val="Normal"/>
    <w:qFormat/>
    <w:rsid w:val="00383471"/>
    <w:pPr>
      <w:spacing w:after="0"/>
    </w:pPr>
  </w:style>
  <w:style w:type="paragraph" w:styleId="Date">
    <w:name w:val="Date"/>
    <w:basedOn w:val="Normal"/>
    <w:next w:val="Normal"/>
    <w:qFormat/>
    <w:rsid w:val="00981E11"/>
    <w:pPr>
      <w:spacing w:after="480"/>
    </w:pPr>
  </w:style>
  <w:style w:type="character" w:styleId="PlaceholderText">
    <w:name w:val="Placeholder Text"/>
    <w:basedOn w:val="DefaultParagraphFont"/>
    <w:uiPriority w:val="99"/>
    <w:semiHidden/>
    <w:rsid w:val="00383471"/>
    <w:rPr>
      <w:color w:val="808080"/>
    </w:rPr>
  </w:style>
  <w:style w:type="paragraph" w:styleId="Salutation">
    <w:name w:val="Salutation"/>
    <w:basedOn w:val="Normal"/>
    <w:next w:val="Normal"/>
    <w:qFormat/>
    <w:rsid w:val="00852CDA"/>
    <w:pPr>
      <w:spacing w:before="480"/>
    </w:pPr>
  </w:style>
  <w:style w:type="paragraph" w:styleId="Closing">
    <w:name w:val="Closing"/>
    <w:basedOn w:val="Normal"/>
    <w:qFormat/>
    <w:rsid w:val="00981E11"/>
    <w:pPr>
      <w:spacing w:after="960"/>
    </w:pPr>
  </w:style>
  <w:style w:type="paragraph" w:styleId="Signature">
    <w:name w:val="Signature"/>
    <w:basedOn w:val="Normal"/>
    <w:qFormat/>
    <w:rsid w:val="00383471"/>
    <w:pPr>
      <w:spacing w:after="0"/>
    </w:pPr>
  </w:style>
  <w:style w:type="paragraph" w:styleId="BalloonText">
    <w:name w:val="Balloon Text"/>
    <w:basedOn w:val="Normal"/>
    <w:semiHidden/>
    <w:rsid w:val="007834B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0B7DA8"/>
    <w:pPr>
      <w:tabs>
        <w:tab w:val="center" w:pos="4320"/>
        <w:tab w:val="right" w:pos="8640"/>
      </w:tabs>
      <w:spacing w:after="480"/>
    </w:pPr>
  </w:style>
  <w:style w:type="paragraph" w:styleId="Footer">
    <w:name w:val="footer"/>
    <w:basedOn w:val="Normal"/>
    <w:link w:val="FooterChar"/>
    <w:unhideWhenUsed/>
    <w:rsid w:val="00654F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654F1A"/>
    <w:rPr>
      <w:rFonts w:asciiTheme="minorHAnsi" w:hAnsiTheme="minorHAnsi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654F1A"/>
    <w:rPr>
      <w:rFonts w:asciiTheme="minorHAnsi" w:hAnsiTheme="minorHAnsi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qFormat="1"/>
    <w:lsdException w:name="Signature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qFormat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83471"/>
    <w:pPr>
      <w:spacing w:after="240" w:line="276" w:lineRule="auto"/>
    </w:pPr>
    <w:rPr>
      <w:rFonts w:asciiTheme="minorHAnsi" w:hAnsiTheme="minorHAnsi"/>
      <w:sz w:val="24"/>
      <w:szCs w:val="24"/>
    </w:rPr>
  </w:style>
  <w:style w:type="paragraph" w:styleId="Heading1">
    <w:name w:val="heading 1"/>
    <w:basedOn w:val="Normal"/>
    <w:next w:val="Normal"/>
    <w:rsid w:val="00383471"/>
    <w:pPr>
      <w:keepNext/>
      <w:spacing w:before="240" w:after="60"/>
      <w:outlineLvl w:val="0"/>
    </w:pPr>
    <w:rPr>
      <w:rFonts w:asciiTheme="majorHAnsi" w:hAnsiTheme="majorHAnsi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ddress">
    <w:name w:val="Address"/>
    <w:basedOn w:val="Normal"/>
    <w:qFormat/>
    <w:rsid w:val="00383471"/>
    <w:pPr>
      <w:spacing w:after="0"/>
    </w:pPr>
  </w:style>
  <w:style w:type="paragraph" w:styleId="Date">
    <w:name w:val="Date"/>
    <w:basedOn w:val="Normal"/>
    <w:next w:val="Normal"/>
    <w:qFormat/>
    <w:rsid w:val="00981E11"/>
    <w:pPr>
      <w:spacing w:after="480"/>
    </w:pPr>
  </w:style>
  <w:style w:type="character" w:styleId="PlaceholderText">
    <w:name w:val="Placeholder Text"/>
    <w:basedOn w:val="DefaultParagraphFont"/>
    <w:uiPriority w:val="99"/>
    <w:semiHidden/>
    <w:rsid w:val="00383471"/>
    <w:rPr>
      <w:color w:val="808080"/>
    </w:rPr>
  </w:style>
  <w:style w:type="paragraph" w:styleId="Salutation">
    <w:name w:val="Salutation"/>
    <w:basedOn w:val="Normal"/>
    <w:next w:val="Normal"/>
    <w:qFormat/>
    <w:rsid w:val="00852CDA"/>
    <w:pPr>
      <w:spacing w:before="480"/>
    </w:pPr>
  </w:style>
  <w:style w:type="paragraph" w:styleId="Closing">
    <w:name w:val="Closing"/>
    <w:basedOn w:val="Normal"/>
    <w:qFormat/>
    <w:rsid w:val="00981E11"/>
    <w:pPr>
      <w:spacing w:after="960"/>
    </w:pPr>
  </w:style>
  <w:style w:type="paragraph" w:styleId="Signature">
    <w:name w:val="Signature"/>
    <w:basedOn w:val="Normal"/>
    <w:qFormat/>
    <w:rsid w:val="00383471"/>
    <w:pPr>
      <w:spacing w:after="0"/>
    </w:pPr>
  </w:style>
  <w:style w:type="paragraph" w:styleId="BalloonText">
    <w:name w:val="Balloon Text"/>
    <w:basedOn w:val="Normal"/>
    <w:semiHidden/>
    <w:rsid w:val="007834B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0B7DA8"/>
    <w:pPr>
      <w:tabs>
        <w:tab w:val="center" w:pos="4320"/>
        <w:tab w:val="right" w:pos="8640"/>
      </w:tabs>
      <w:spacing w:after="480"/>
    </w:pPr>
  </w:style>
  <w:style w:type="paragraph" w:styleId="Footer">
    <w:name w:val="footer"/>
    <w:basedOn w:val="Normal"/>
    <w:link w:val="FooterChar"/>
    <w:unhideWhenUsed/>
    <w:rsid w:val="00654F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654F1A"/>
    <w:rPr>
      <w:rFonts w:asciiTheme="minorHAnsi" w:hAnsiTheme="minorHAnsi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654F1A"/>
    <w:rPr>
      <w:rFonts w:asciiTheme="minorHAnsi" w:hAnsiTheme="minorHAns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ein_\AppData\Roaming\Microsoft\Templates\Fundraising%20thank%20you%20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D0FC68DEE3C4AD79B4642435ADED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931070-724C-4BBC-9994-51F7B5827C5F}"/>
      </w:docPartPr>
      <w:docPartBody>
        <w:p w:rsidR="00C36138" w:rsidRDefault="00337D4B">
          <w:pPr>
            <w:pStyle w:val="ED0FC68DEE3C4AD79B4642435ADEDAC8"/>
          </w:pPr>
          <w:r>
            <w:t>[Your Name]</w:t>
          </w:r>
        </w:p>
      </w:docPartBody>
    </w:docPart>
    <w:docPart>
      <w:docPartPr>
        <w:name w:val="7EC05F5CC2C545E79404A9F58028CC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CD0DB9-57DE-409A-8A0E-85FB8758BA25}"/>
      </w:docPartPr>
      <w:docPartBody>
        <w:p w:rsidR="00C36138" w:rsidRDefault="00337D4B">
          <w:pPr>
            <w:pStyle w:val="7EC05F5CC2C545E79404A9F58028CC46"/>
          </w:pPr>
          <w:r>
            <w:t>[Recipient Name]</w:t>
          </w:r>
        </w:p>
      </w:docPartBody>
    </w:docPart>
    <w:docPart>
      <w:docPartPr>
        <w:name w:val="F86A4A074913466BB774A16717F4B7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1F6C6-5B90-4251-B558-602E009635F3}"/>
      </w:docPartPr>
      <w:docPartBody>
        <w:p w:rsidR="00C36138" w:rsidRDefault="00337D4B">
          <w:pPr>
            <w:pStyle w:val="F86A4A074913466BB774A16717F4B7B8"/>
          </w:pPr>
          <w:r>
            <w:t>[Your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7D4B"/>
    <w:rsid w:val="00115D0F"/>
    <w:rsid w:val="00337D4B"/>
    <w:rsid w:val="00C36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D0FC68DEE3C4AD79B4642435ADEDAC8">
    <w:name w:val="ED0FC68DEE3C4AD79B4642435ADEDAC8"/>
  </w:style>
  <w:style w:type="paragraph" w:customStyle="1" w:styleId="C46E3CF47D4A4514928F95594EFF2AD0">
    <w:name w:val="C46E3CF47D4A4514928F95594EFF2AD0"/>
  </w:style>
  <w:style w:type="paragraph" w:customStyle="1" w:styleId="9EBC4D5F450145A29CE617B33DAB4CEF">
    <w:name w:val="9EBC4D5F450145A29CE617B33DAB4CEF"/>
  </w:style>
  <w:style w:type="paragraph" w:customStyle="1" w:styleId="FCD0303C5C714D1182557281E9EDA5DC">
    <w:name w:val="FCD0303C5C714D1182557281E9EDA5DC"/>
  </w:style>
  <w:style w:type="paragraph" w:customStyle="1" w:styleId="7EC05F5CC2C545E79404A9F58028CC46">
    <w:name w:val="7EC05F5CC2C545E79404A9F58028CC46"/>
  </w:style>
  <w:style w:type="paragraph" w:customStyle="1" w:styleId="6B48BC34B85948DFB07F5A2A80D7C463">
    <w:name w:val="6B48BC34B85948DFB07F5A2A80D7C463"/>
  </w:style>
  <w:style w:type="paragraph" w:customStyle="1" w:styleId="4B26B57E8FCA4D7298541B47A11FAF49">
    <w:name w:val="4B26B57E8FCA4D7298541B47A11FAF49"/>
  </w:style>
  <w:style w:type="paragraph" w:customStyle="1" w:styleId="37156EA600E8435AB1A4997A3ED02FBD">
    <w:name w:val="37156EA600E8435AB1A4997A3ED02FBD"/>
  </w:style>
  <w:style w:type="paragraph" w:customStyle="1" w:styleId="F73C0E79766B4029A09CF9D369BD2732">
    <w:name w:val="F73C0E79766B4029A09CF9D369BD2732"/>
  </w:style>
  <w:style w:type="paragraph" w:customStyle="1" w:styleId="9778F5A87D2047F3A021A2875397F8E4">
    <w:name w:val="9778F5A87D2047F3A021A2875397F8E4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4063AB78795A493DA1A1CC10BAF31EEA">
    <w:name w:val="4063AB78795A493DA1A1CC10BAF31EEA"/>
  </w:style>
  <w:style w:type="paragraph" w:customStyle="1" w:styleId="61DF9E8E41A74967A093FAF88EAE34E1">
    <w:name w:val="61DF9E8E41A74967A093FAF88EAE34E1"/>
  </w:style>
  <w:style w:type="paragraph" w:customStyle="1" w:styleId="52897D87FB0E45CD854415F6A227EEBA">
    <w:name w:val="52897D87FB0E45CD854415F6A227EEBA"/>
  </w:style>
  <w:style w:type="paragraph" w:customStyle="1" w:styleId="F86A4A074913466BB774A16717F4B7B8">
    <w:name w:val="F86A4A074913466BB774A16717F4B7B8"/>
  </w:style>
  <w:style w:type="paragraph" w:customStyle="1" w:styleId="3D1DAC36E57749D8B54540BB5BA8BF4B">
    <w:name w:val="3D1DAC36E57749D8B54540BB5BA8BF4B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D0FC68DEE3C4AD79B4642435ADEDAC8">
    <w:name w:val="ED0FC68DEE3C4AD79B4642435ADEDAC8"/>
  </w:style>
  <w:style w:type="paragraph" w:customStyle="1" w:styleId="C46E3CF47D4A4514928F95594EFF2AD0">
    <w:name w:val="C46E3CF47D4A4514928F95594EFF2AD0"/>
  </w:style>
  <w:style w:type="paragraph" w:customStyle="1" w:styleId="9EBC4D5F450145A29CE617B33DAB4CEF">
    <w:name w:val="9EBC4D5F450145A29CE617B33DAB4CEF"/>
  </w:style>
  <w:style w:type="paragraph" w:customStyle="1" w:styleId="FCD0303C5C714D1182557281E9EDA5DC">
    <w:name w:val="FCD0303C5C714D1182557281E9EDA5DC"/>
  </w:style>
  <w:style w:type="paragraph" w:customStyle="1" w:styleId="7EC05F5CC2C545E79404A9F58028CC46">
    <w:name w:val="7EC05F5CC2C545E79404A9F58028CC46"/>
  </w:style>
  <w:style w:type="paragraph" w:customStyle="1" w:styleId="6B48BC34B85948DFB07F5A2A80D7C463">
    <w:name w:val="6B48BC34B85948DFB07F5A2A80D7C463"/>
  </w:style>
  <w:style w:type="paragraph" w:customStyle="1" w:styleId="4B26B57E8FCA4D7298541B47A11FAF49">
    <w:name w:val="4B26B57E8FCA4D7298541B47A11FAF49"/>
  </w:style>
  <w:style w:type="paragraph" w:customStyle="1" w:styleId="37156EA600E8435AB1A4997A3ED02FBD">
    <w:name w:val="37156EA600E8435AB1A4997A3ED02FBD"/>
  </w:style>
  <w:style w:type="paragraph" w:customStyle="1" w:styleId="F73C0E79766B4029A09CF9D369BD2732">
    <w:name w:val="F73C0E79766B4029A09CF9D369BD2732"/>
  </w:style>
  <w:style w:type="paragraph" w:customStyle="1" w:styleId="9778F5A87D2047F3A021A2875397F8E4">
    <w:name w:val="9778F5A87D2047F3A021A2875397F8E4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4063AB78795A493DA1A1CC10BAF31EEA">
    <w:name w:val="4063AB78795A493DA1A1CC10BAF31EEA"/>
  </w:style>
  <w:style w:type="paragraph" w:customStyle="1" w:styleId="61DF9E8E41A74967A093FAF88EAE34E1">
    <w:name w:val="61DF9E8E41A74967A093FAF88EAE34E1"/>
  </w:style>
  <w:style w:type="paragraph" w:customStyle="1" w:styleId="52897D87FB0E45CD854415F6A227EEBA">
    <w:name w:val="52897D87FB0E45CD854415F6A227EEBA"/>
  </w:style>
  <w:style w:type="paragraph" w:customStyle="1" w:styleId="F86A4A074913466BB774A16717F4B7B8">
    <w:name w:val="F86A4A074913466BB774A16717F4B7B8"/>
  </w:style>
  <w:style w:type="paragraph" w:customStyle="1" w:styleId="3D1DAC36E57749D8B54540BB5BA8BF4B">
    <w:name w:val="3D1DAC36E57749D8B54540BB5BA8BF4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Oscar Black	</CompanyAddress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0D404A5-3B58-4E03-97FB-0F6C14594C2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Fundraising thank you letter</Template>
  <TotalTime>19</TotalTime>
  <Pages>1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Fundraising thank you letter</vt:lpstr>
    </vt:vector>
  </TitlesOfParts>
  <Company/>
  <LinksUpToDate>false</LinksUpToDate>
  <CharactersWithSpaces>972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Fundraising thank you letter</dc:title>
  <dc:subject>Anthony Frazier</dc:subject>
  <dc:creator>Nein_</dc:creator>
  <cp:lastModifiedBy>Nein_</cp:lastModifiedBy>
  <cp:revision>2</cp:revision>
  <cp:lastPrinted>2014-04-14T04:32:00Z</cp:lastPrinted>
  <dcterms:created xsi:type="dcterms:W3CDTF">2014-04-09T02:51:00Z</dcterms:created>
  <dcterms:modified xsi:type="dcterms:W3CDTF">2014-04-14T05:33:00Z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TC060891711033</vt:lpwstr>
  </property>
</Properties>
</file>