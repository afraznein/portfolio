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550956" w:rsidP="00550956">
            <w:pPr>
              <w:pStyle w:val="StyleContactInfo"/>
            </w:pPr>
            <w:r>
              <w:t>103 Park Ridge Way</w:t>
            </w:r>
            <w:r w:rsidR="00F561DD" w:rsidRPr="00A43F4E">
              <w:t xml:space="preserve">, </w:t>
            </w:r>
            <w:r>
              <w:t xml:space="preserve">Lexington, SC 29072 </w:t>
            </w:r>
            <w:r w:rsidR="00430460">
              <w:sym w:font="Symbol" w:char="F0B7"/>
            </w:r>
            <w:r>
              <w:t xml:space="preserve"> 1-(803)-960-6328 </w:t>
            </w:r>
            <w:r w:rsidR="00430460">
              <w:sym w:font="Symbol" w:char="F0B7"/>
            </w:r>
            <w:r>
              <w:t xml:space="preserve"> </w:t>
            </w:r>
            <w:r w:rsidR="00296F4C">
              <w:t>a</w:t>
            </w:r>
            <w:r>
              <w:t>nthony.frazier1986@gmail.com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550956" w:rsidP="001E6339">
            <w:pPr>
              <w:pStyle w:val="YourName"/>
            </w:pPr>
            <w:r>
              <w:t>Anthony Frazier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550956" w:rsidRPr="0070617C" w:rsidRDefault="00550956" w:rsidP="00B67166">
            <w:pPr>
              <w:pStyle w:val="BodyText1"/>
            </w:pPr>
            <w:r>
              <w:t>Computer Network</w:t>
            </w:r>
            <w:r w:rsidR="00CE797E">
              <w:t>ing</w:t>
            </w:r>
            <w:r>
              <w:t xml:space="preserve"> Administrator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550956" w:rsidRDefault="00296F4C" w:rsidP="00550956">
            <w:pPr>
              <w:pStyle w:val="BodyTex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1999-2005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BF4AA0" w:rsidRDefault="00550956" w:rsidP="00B67166">
            <w:pPr>
              <w:pStyle w:val="BodyText"/>
              <w:rPr>
                <w:sz w:val="16"/>
                <w:szCs w:val="16"/>
              </w:rPr>
            </w:pPr>
            <w:r>
              <w:t xml:space="preserve">     </w:t>
            </w:r>
            <w:r w:rsidRPr="00BF4AA0">
              <w:rPr>
                <w:sz w:val="16"/>
                <w:szCs w:val="16"/>
              </w:rPr>
              <w:t>K-Mart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BF4AA0" w:rsidRDefault="00550956" w:rsidP="00B67166">
            <w:pPr>
              <w:pStyle w:val="BodyText3"/>
              <w:rPr>
                <w:sz w:val="16"/>
              </w:rPr>
            </w:pPr>
            <w:r w:rsidRPr="00BF4AA0">
              <w:rPr>
                <w:sz w:val="16"/>
              </w:rPr>
              <w:t>Lexington, SC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550956" w:rsidP="00F561DD">
            <w:pPr>
              <w:pStyle w:val="Heading2"/>
            </w:pPr>
            <w:r>
              <w:t>Front-End Cashier</w:t>
            </w:r>
          </w:p>
          <w:p w:rsidR="00B67166" w:rsidRPr="00A43F4E" w:rsidRDefault="00550956" w:rsidP="00A43F4E">
            <w:pPr>
              <w:pStyle w:val="BulletedList"/>
            </w:pPr>
            <w:r>
              <w:t>Customer Service Skills</w:t>
            </w:r>
          </w:p>
          <w:p w:rsidR="00B67166" w:rsidRPr="00D62111" w:rsidRDefault="00550956" w:rsidP="00D62111">
            <w:pPr>
              <w:pStyle w:val="BulletedList"/>
            </w:pPr>
            <w:r>
              <w:t>Money Handling</w:t>
            </w:r>
          </w:p>
          <w:p w:rsidR="00B67166" w:rsidRDefault="00550956" w:rsidP="00A43F4E">
            <w:pPr>
              <w:pStyle w:val="BulletedList"/>
            </w:pPr>
            <w:r>
              <w:t>Bagging</w:t>
            </w:r>
          </w:p>
          <w:p w:rsidR="00550956" w:rsidRDefault="00550956" w:rsidP="00550956">
            <w:pPr>
              <w:pStyle w:val="Heading2"/>
            </w:pPr>
            <w:r>
              <w:t>Electronics Associate</w:t>
            </w:r>
          </w:p>
          <w:p w:rsidR="00550956" w:rsidRPr="00A43F4E" w:rsidRDefault="00550956" w:rsidP="00550956">
            <w:pPr>
              <w:pStyle w:val="BulletedList"/>
            </w:pPr>
            <w:r>
              <w:t>Stocking of new products</w:t>
            </w:r>
          </w:p>
          <w:p w:rsidR="00550956" w:rsidRPr="00D62111" w:rsidRDefault="00550956" w:rsidP="00550956">
            <w:pPr>
              <w:pStyle w:val="BulletedList"/>
            </w:pPr>
            <w:r>
              <w:t>High value sales</w:t>
            </w:r>
          </w:p>
          <w:p w:rsidR="00550956" w:rsidRDefault="00550956" w:rsidP="00550956">
            <w:r>
              <w:t xml:space="preserve"> </w:t>
            </w:r>
          </w:p>
          <w:p w:rsidR="00550956" w:rsidRDefault="00550956" w:rsidP="00550956">
            <w:pPr>
              <w:pStyle w:val="Heading2"/>
            </w:pPr>
            <w:r>
              <w:t>Garden Center Associate</w:t>
            </w:r>
          </w:p>
          <w:p w:rsidR="00550956" w:rsidRPr="00A43F4E" w:rsidRDefault="00550956" w:rsidP="00550956">
            <w:pPr>
              <w:pStyle w:val="BulletedList"/>
            </w:pPr>
            <w:r>
              <w:t>Self-motivated consolidation of products</w:t>
            </w:r>
          </w:p>
          <w:p w:rsidR="00550956" w:rsidRDefault="00550956" w:rsidP="00550956">
            <w:pPr>
              <w:pStyle w:val="BulletedList"/>
            </w:pPr>
            <w:r>
              <w:t>Sales</w:t>
            </w:r>
          </w:p>
          <w:p w:rsidR="00550956" w:rsidRPr="00550956" w:rsidRDefault="00550956" w:rsidP="00550956"/>
          <w:p w:rsidR="00550956" w:rsidRDefault="00550956" w:rsidP="00550956">
            <w:pPr>
              <w:pStyle w:val="Heading2"/>
            </w:pPr>
            <w:r>
              <w:t>Assistant Manager, Garden Center</w:t>
            </w:r>
          </w:p>
          <w:p w:rsidR="00550956" w:rsidRPr="00A43F4E" w:rsidRDefault="00550956" w:rsidP="00550956">
            <w:pPr>
              <w:pStyle w:val="BulletedList"/>
            </w:pPr>
            <w:r>
              <w:t>Customer Service Skills</w:t>
            </w:r>
          </w:p>
          <w:p w:rsidR="00550956" w:rsidRPr="00550956" w:rsidRDefault="00550956" w:rsidP="00550956">
            <w:pPr>
              <w:pStyle w:val="BulletedList"/>
            </w:pPr>
            <w:r>
              <w:t>Management Experience</w:t>
            </w:r>
          </w:p>
          <w:p w:rsidR="00550956" w:rsidRPr="00550956" w:rsidRDefault="00550956" w:rsidP="00550956">
            <w:r>
              <w:t xml:space="preserve"> 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550956" w:rsidRDefault="00296F4C" w:rsidP="00296F4C">
            <w:pPr>
              <w:pStyle w:val="BodyText1"/>
              <w:tabs>
                <w:tab w:val="left" w:pos="25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BF4AA0" w:rsidRDefault="00550956" w:rsidP="00550956">
            <w:pPr>
              <w:pStyle w:val="BodyText"/>
              <w:rPr>
                <w:sz w:val="16"/>
                <w:szCs w:val="16"/>
              </w:rPr>
            </w:pPr>
            <w:r>
              <w:t xml:space="preserve">     </w:t>
            </w:r>
            <w:r w:rsidRPr="00BF4AA0">
              <w:rPr>
                <w:sz w:val="16"/>
                <w:szCs w:val="16"/>
              </w:rPr>
              <w:t>Griffin Pools and Spa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BF4AA0" w:rsidRDefault="00550956" w:rsidP="00B67166">
            <w:pPr>
              <w:pStyle w:val="BodyText3"/>
              <w:rPr>
                <w:sz w:val="16"/>
              </w:rPr>
            </w:pPr>
            <w:r w:rsidRPr="00BF4AA0">
              <w:rPr>
                <w:sz w:val="16"/>
              </w:rPr>
              <w:t>Lexington, SC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550956" w:rsidP="00B224C8">
            <w:pPr>
              <w:pStyle w:val="Heading2"/>
            </w:pPr>
            <w:r>
              <w:t>Associate</w:t>
            </w:r>
          </w:p>
          <w:p w:rsidR="00B224C8" w:rsidRPr="00A43F4E" w:rsidRDefault="00550956" w:rsidP="00B224C8">
            <w:pPr>
              <w:pStyle w:val="BulletedList"/>
            </w:pPr>
            <w:r>
              <w:t>Installation of in-ground pool systems</w:t>
            </w:r>
          </w:p>
          <w:p w:rsidR="00B224C8" w:rsidRPr="00D62111" w:rsidRDefault="00550956" w:rsidP="00B224C8">
            <w:pPr>
              <w:pStyle w:val="BulletedList"/>
            </w:pPr>
            <w:r>
              <w:t>Pool Maintenance</w:t>
            </w:r>
          </w:p>
          <w:p w:rsidR="00B67166" w:rsidRDefault="00B67166" w:rsidP="00550956">
            <w:pPr>
              <w:pStyle w:val="BulletedList"/>
              <w:numPr>
                <w:ilvl w:val="0"/>
                <w:numId w:val="0"/>
              </w:numPr>
              <w:ind w:left="720" w:hanging="360"/>
            </w:pP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BF4AA0" w:rsidRDefault="00550956" w:rsidP="00296F4C">
            <w:pPr>
              <w:pStyle w:val="BodyText1"/>
              <w:tabs>
                <w:tab w:val="left" w:pos="2520"/>
              </w:tabs>
              <w:rPr>
                <w:sz w:val="16"/>
                <w:szCs w:val="16"/>
              </w:rPr>
            </w:pPr>
            <w:r w:rsidRPr="00BF4AA0">
              <w:rPr>
                <w:sz w:val="16"/>
                <w:szCs w:val="16"/>
              </w:rPr>
              <w:t>2007</w:t>
            </w:r>
            <w:r w:rsidR="00296F4C" w:rsidRPr="00BF4AA0">
              <w:rPr>
                <w:sz w:val="16"/>
                <w:szCs w:val="16"/>
              </w:rPr>
              <w:t xml:space="preserve"> </w:t>
            </w:r>
            <w:r w:rsidRPr="00BF4AA0">
              <w:rPr>
                <w:sz w:val="16"/>
                <w:szCs w:val="16"/>
              </w:rPr>
              <w:t>-</w:t>
            </w:r>
            <w:r w:rsidR="00296F4C" w:rsidRPr="00BF4AA0">
              <w:rPr>
                <w:sz w:val="16"/>
                <w:szCs w:val="16"/>
              </w:rPr>
              <w:t xml:space="preserve"> </w:t>
            </w:r>
            <w:r w:rsidRPr="00BF4AA0">
              <w:rPr>
                <w:sz w:val="16"/>
                <w:szCs w:val="16"/>
              </w:rPr>
              <w:t>Current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BF4AA0" w:rsidRDefault="00550956" w:rsidP="00B67166">
            <w:pPr>
              <w:pStyle w:val="BodyText"/>
              <w:rPr>
                <w:sz w:val="16"/>
                <w:szCs w:val="16"/>
              </w:rPr>
            </w:pPr>
            <w:r w:rsidRPr="00BF4AA0">
              <w:rPr>
                <w:sz w:val="16"/>
                <w:szCs w:val="16"/>
              </w:rPr>
              <w:t>Walgreens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BF4AA0" w:rsidRDefault="00550956" w:rsidP="00B67166">
            <w:pPr>
              <w:pStyle w:val="BodyText3"/>
              <w:rPr>
                <w:sz w:val="16"/>
              </w:rPr>
            </w:pPr>
            <w:r w:rsidRPr="00BF4AA0">
              <w:rPr>
                <w:sz w:val="16"/>
              </w:rPr>
              <w:t>Lexington, SC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550956" w:rsidP="00B224C8">
            <w:pPr>
              <w:pStyle w:val="Heading2"/>
            </w:pPr>
            <w:r>
              <w:t>Senior Certified Pharmacy Technician</w:t>
            </w:r>
          </w:p>
          <w:p w:rsidR="00B224C8" w:rsidRPr="00A43F4E" w:rsidRDefault="00550956" w:rsidP="00B224C8">
            <w:pPr>
              <w:pStyle w:val="BulletedList"/>
            </w:pPr>
            <w:r>
              <w:t>PTCB Certification</w:t>
            </w:r>
          </w:p>
          <w:p w:rsidR="00B224C8" w:rsidRPr="00D62111" w:rsidRDefault="00550956" w:rsidP="00B224C8">
            <w:pPr>
              <w:pStyle w:val="BulletedList"/>
            </w:pPr>
            <w:r>
              <w:t>South Carolina State Pharmacy Technician Certification</w:t>
            </w:r>
          </w:p>
          <w:p w:rsidR="00B67166" w:rsidRDefault="00550956" w:rsidP="00B224C8">
            <w:pPr>
              <w:pStyle w:val="BulletedList"/>
            </w:pPr>
            <w:r>
              <w:t>MTM-Outcomes knowledgeable</w:t>
            </w:r>
          </w:p>
          <w:p w:rsidR="00550956" w:rsidRPr="00A43F4E" w:rsidRDefault="00550956" w:rsidP="00550956">
            <w:pPr>
              <w:pStyle w:val="BulletedList"/>
            </w:pPr>
            <w:r>
              <w:t>Extensive knowledge of pharmacological terminology</w:t>
            </w:r>
          </w:p>
          <w:p w:rsidR="00550956" w:rsidRDefault="00550956" w:rsidP="00550956">
            <w:pPr>
              <w:pStyle w:val="BulletedList"/>
            </w:pPr>
            <w:r>
              <w:t>Great attention to detail and carefulness</w:t>
            </w:r>
          </w:p>
          <w:p w:rsidR="00550956" w:rsidRPr="00A43F4E" w:rsidRDefault="00550956" w:rsidP="00550956">
            <w:pPr>
              <w:pStyle w:val="BulletedList"/>
            </w:pPr>
            <w:r>
              <w:t>Outstanding customer service focus</w:t>
            </w:r>
          </w:p>
          <w:p w:rsidR="00550956" w:rsidRDefault="00550956" w:rsidP="00550956">
            <w:pPr>
              <w:pStyle w:val="BulletedList"/>
            </w:pPr>
            <w:r>
              <w:t>Expert in mathematical calculations in relation to mixtures</w:t>
            </w:r>
          </w:p>
          <w:p w:rsidR="00550956" w:rsidRPr="00A43F4E" w:rsidRDefault="00550956" w:rsidP="00550956">
            <w:pPr>
              <w:pStyle w:val="BulletedList"/>
            </w:pPr>
            <w:r>
              <w:t>Seven years working knowledge of the procedures and standards used in labelling and dispensing medication</w:t>
            </w:r>
          </w:p>
          <w:p w:rsidR="00550956" w:rsidRDefault="00550956" w:rsidP="00550956">
            <w:pPr>
              <w:pStyle w:val="BulletedList"/>
            </w:pPr>
            <w:r>
              <w:t>Strong multi-tasking capabilities</w:t>
            </w:r>
          </w:p>
          <w:p w:rsidR="00550956" w:rsidRPr="00D62111" w:rsidRDefault="00550956" w:rsidP="00550956">
            <w:pPr>
              <w:pStyle w:val="BulletedList"/>
            </w:pPr>
            <w:r>
              <w:t>P</w:t>
            </w:r>
            <w:r w:rsidR="00296F4C">
              <w:t>roven ability to analyze</w:t>
            </w:r>
            <w:r>
              <w:t xml:space="preserve"> physician’s orders</w:t>
            </w:r>
            <w:r w:rsidR="00296F4C">
              <w:t xml:space="preserve"> and translate to patients</w:t>
            </w:r>
          </w:p>
          <w:p w:rsidR="00550956" w:rsidRPr="00550956" w:rsidRDefault="00550956" w:rsidP="00550956"/>
          <w:p w:rsidR="00550956" w:rsidRPr="00550956" w:rsidRDefault="00550956" w:rsidP="00550956"/>
          <w:p w:rsidR="00550956" w:rsidRPr="00550956" w:rsidRDefault="00550956" w:rsidP="00550956"/>
          <w:p w:rsidR="00550956" w:rsidRPr="00550956" w:rsidRDefault="00550956" w:rsidP="00550956"/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B67166" w:rsidP="00D62111">
            <w:pPr>
              <w:pStyle w:val="BodyText1"/>
              <w:tabs>
                <w:tab w:val="left" w:pos="2520"/>
              </w:tabs>
            </w:pP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F50B21" w:rsidP="00F50B21">
            <w:pPr>
              <w:pStyle w:val="BodyText"/>
              <w:jc w:val="left"/>
            </w:pPr>
            <w:r>
              <w:t xml:space="preserve"> 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B67166" w:rsidP="00B67166">
            <w:pPr>
              <w:pStyle w:val="BodyText3"/>
            </w:pP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67166" w:rsidRDefault="00B67166" w:rsidP="00550956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Pr="00BF4AA0" w:rsidRDefault="00296F4C" w:rsidP="00B67166">
            <w:pPr>
              <w:pStyle w:val="BodyText1"/>
              <w:rPr>
                <w:sz w:val="16"/>
                <w:szCs w:val="16"/>
              </w:rPr>
            </w:pPr>
            <w:r w:rsidRPr="00BF4AA0">
              <w:rPr>
                <w:sz w:val="16"/>
                <w:szCs w:val="16"/>
              </w:rPr>
              <w:t>2001 - 2004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Pr="00BF4AA0" w:rsidRDefault="00296F4C" w:rsidP="00B67166">
            <w:pPr>
              <w:pStyle w:val="BodyText"/>
              <w:rPr>
                <w:sz w:val="16"/>
                <w:szCs w:val="16"/>
              </w:rPr>
            </w:pPr>
            <w:r w:rsidRPr="00BF4AA0">
              <w:rPr>
                <w:sz w:val="16"/>
                <w:szCs w:val="16"/>
              </w:rPr>
              <w:t>Lexington High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BF4AA0" w:rsidRDefault="00296F4C" w:rsidP="00B67166">
            <w:pPr>
              <w:pStyle w:val="BodyText3"/>
              <w:rPr>
                <w:sz w:val="16"/>
              </w:rPr>
            </w:pPr>
            <w:r w:rsidRPr="00BF4AA0">
              <w:rPr>
                <w:sz w:val="16"/>
              </w:rPr>
              <w:t>Lexington, SC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296F4C" w:rsidP="00A43F4E">
            <w:pPr>
              <w:pStyle w:val="Heading2"/>
            </w:pPr>
            <w:r>
              <w:t>Overall 3.8 GPA</w:t>
            </w:r>
          </w:p>
          <w:p w:rsidR="00B67166" w:rsidRDefault="00296F4C" w:rsidP="00A43F4E">
            <w:pPr>
              <w:pStyle w:val="BulletedList"/>
            </w:pPr>
            <w:r>
              <w:t xml:space="preserve">Clubs : Academic Team, Chess, Latin </w:t>
            </w:r>
          </w:p>
          <w:p w:rsidR="00296F4C" w:rsidRDefault="00296F4C" w:rsidP="00296F4C">
            <w:pPr>
              <w:pStyle w:val="BulletedList"/>
            </w:pPr>
            <w:r>
              <w:t>Athletics : Sports Medicine (Senior Trainer – CPR Certification)</w:t>
            </w:r>
          </w:p>
          <w:p w:rsidR="00296F4C" w:rsidRPr="00296F4C" w:rsidRDefault="00296F4C" w:rsidP="00296F4C"/>
          <w:p w:rsidR="00296F4C" w:rsidRDefault="00296F4C" w:rsidP="00296F4C"/>
          <w:p w:rsidR="00296F4C" w:rsidRDefault="00296F4C" w:rsidP="00296F4C"/>
          <w:p w:rsidR="00296F4C" w:rsidRPr="00BF4AA0" w:rsidRDefault="00296F4C" w:rsidP="00296F4C">
            <w:pPr>
              <w:rPr>
                <w:sz w:val="16"/>
                <w:szCs w:val="16"/>
              </w:rPr>
            </w:pPr>
            <w:r w:rsidRPr="00BF4AA0">
              <w:rPr>
                <w:sz w:val="16"/>
                <w:szCs w:val="16"/>
              </w:rPr>
              <w:t xml:space="preserve">2004 - 2005                   </w:t>
            </w:r>
            <w:r w:rsidR="00BF4AA0">
              <w:rPr>
                <w:sz w:val="16"/>
                <w:szCs w:val="16"/>
              </w:rPr>
              <w:t xml:space="preserve">                 </w:t>
            </w:r>
            <w:r w:rsidRPr="00BF4AA0">
              <w:rPr>
                <w:sz w:val="16"/>
                <w:szCs w:val="16"/>
              </w:rPr>
              <w:t xml:space="preserve">                                  Clemson University                             </w:t>
            </w:r>
            <w:r w:rsidR="00BF4AA0">
              <w:rPr>
                <w:sz w:val="16"/>
                <w:szCs w:val="16"/>
              </w:rPr>
              <w:t xml:space="preserve">                                            </w:t>
            </w:r>
            <w:r w:rsidRPr="00BF4AA0">
              <w:rPr>
                <w:sz w:val="16"/>
                <w:szCs w:val="16"/>
              </w:rPr>
              <w:t xml:space="preserve">      Clemson, SC</w:t>
            </w:r>
          </w:p>
          <w:p w:rsidR="00296F4C" w:rsidRPr="00BF4AA0" w:rsidRDefault="00296F4C" w:rsidP="00296F4C">
            <w:pPr>
              <w:rPr>
                <w:sz w:val="16"/>
                <w:szCs w:val="16"/>
              </w:rPr>
            </w:pPr>
          </w:p>
          <w:p w:rsidR="00296F4C" w:rsidRPr="00BF4AA0" w:rsidRDefault="00296F4C" w:rsidP="00296F4C">
            <w:pPr>
              <w:rPr>
                <w:sz w:val="16"/>
                <w:szCs w:val="16"/>
              </w:rPr>
            </w:pPr>
            <w:r w:rsidRPr="00BF4AA0">
              <w:rPr>
                <w:sz w:val="16"/>
                <w:szCs w:val="16"/>
              </w:rPr>
              <w:t xml:space="preserve">2005 - 2006                  </w:t>
            </w:r>
            <w:r w:rsidR="00BF4AA0">
              <w:rPr>
                <w:sz w:val="16"/>
                <w:szCs w:val="16"/>
              </w:rPr>
              <w:t xml:space="preserve">                   </w:t>
            </w:r>
            <w:r w:rsidRPr="00BF4AA0">
              <w:rPr>
                <w:sz w:val="16"/>
                <w:szCs w:val="16"/>
              </w:rPr>
              <w:t xml:space="preserve">                             Midlands Technical College                </w:t>
            </w:r>
            <w:r w:rsidR="00BF4AA0">
              <w:rPr>
                <w:sz w:val="16"/>
                <w:szCs w:val="16"/>
              </w:rPr>
              <w:t xml:space="preserve">                                         </w:t>
            </w:r>
            <w:r w:rsidRPr="00BF4AA0">
              <w:rPr>
                <w:sz w:val="16"/>
                <w:szCs w:val="16"/>
              </w:rPr>
              <w:t xml:space="preserve">           Columbia, SC</w:t>
            </w:r>
          </w:p>
          <w:p w:rsidR="00296F4C" w:rsidRPr="00BF4AA0" w:rsidRDefault="00296F4C" w:rsidP="00296F4C">
            <w:pPr>
              <w:rPr>
                <w:sz w:val="16"/>
                <w:szCs w:val="16"/>
              </w:rPr>
            </w:pPr>
          </w:p>
          <w:p w:rsidR="00296F4C" w:rsidRPr="00BF4AA0" w:rsidRDefault="00296F4C" w:rsidP="00296F4C">
            <w:pPr>
              <w:rPr>
                <w:sz w:val="16"/>
                <w:szCs w:val="16"/>
              </w:rPr>
            </w:pPr>
            <w:r w:rsidRPr="00BF4AA0">
              <w:rPr>
                <w:sz w:val="16"/>
                <w:szCs w:val="16"/>
              </w:rPr>
              <w:t xml:space="preserve">2013 - Current                        </w:t>
            </w:r>
            <w:r w:rsidR="00BF4AA0">
              <w:rPr>
                <w:sz w:val="16"/>
                <w:szCs w:val="16"/>
              </w:rPr>
              <w:t xml:space="preserve">                  </w:t>
            </w:r>
            <w:r w:rsidRPr="00BF4AA0">
              <w:rPr>
                <w:sz w:val="16"/>
                <w:szCs w:val="16"/>
              </w:rPr>
              <w:t xml:space="preserve">                   Midlands Technical College                   </w:t>
            </w:r>
            <w:r w:rsidR="00BF4AA0">
              <w:rPr>
                <w:sz w:val="16"/>
                <w:szCs w:val="16"/>
              </w:rPr>
              <w:t xml:space="preserve">                                            </w:t>
            </w:r>
            <w:bookmarkStart w:id="0" w:name="_GoBack"/>
            <w:bookmarkEnd w:id="0"/>
            <w:r w:rsidRPr="00BF4AA0">
              <w:rPr>
                <w:sz w:val="16"/>
                <w:szCs w:val="16"/>
              </w:rPr>
              <w:t xml:space="preserve">      Columbia, SC</w:t>
            </w:r>
          </w:p>
          <w:p w:rsidR="00296F4C" w:rsidRPr="00296F4C" w:rsidRDefault="00296F4C" w:rsidP="00296F4C">
            <w:pPr>
              <w:rPr>
                <w:sz w:val="22"/>
                <w:szCs w:val="22"/>
              </w:rPr>
            </w:pPr>
          </w:p>
          <w:p w:rsidR="00296F4C" w:rsidRPr="00296F4C" w:rsidRDefault="00296F4C" w:rsidP="00296F4C"/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3F8" w:rsidRDefault="002A23F8">
      <w:r>
        <w:separator/>
      </w:r>
    </w:p>
  </w:endnote>
  <w:endnote w:type="continuationSeparator" w:id="0">
    <w:p w:rsidR="002A23F8" w:rsidRDefault="002A2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3F8" w:rsidRDefault="002A23F8">
      <w:r>
        <w:separator/>
      </w:r>
    </w:p>
  </w:footnote>
  <w:footnote w:type="continuationSeparator" w:id="0">
    <w:p w:rsidR="002A23F8" w:rsidRDefault="002A2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296F4C" w:rsidP="00FB371B">
    <w:pPr>
      <w:pStyle w:val="StyleContactInfo"/>
    </w:pPr>
    <w:r>
      <w:t xml:space="preserve">1-(803)-960-6328 </w:t>
    </w:r>
    <w:r w:rsidR="00763259">
      <w:sym w:font="Symbol" w:char="F0B7"/>
    </w:r>
    <w:r>
      <w:t xml:space="preserve"> anthony.frazier1986@gmail.com</w:t>
    </w:r>
  </w:p>
  <w:p w:rsidR="00FB371B" w:rsidRPr="00FB371B" w:rsidRDefault="00296F4C" w:rsidP="00FB371B">
    <w:pPr>
      <w:pStyle w:val="YourNamePage2"/>
    </w:pPr>
    <w:r>
      <w:t>ANTHONY FRAZIER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56"/>
    <w:rsid w:val="001014A0"/>
    <w:rsid w:val="001E6339"/>
    <w:rsid w:val="002802E5"/>
    <w:rsid w:val="00296F4C"/>
    <w:rsid w:val="002A23F8"/>
    <w:rsid w:val="00365AEA"/>
    <w:rsid w:val="0037263E"/>
    <w:rsid w:val="00430460"/>
    <w:rsid w:val="004467E5"/>
    <w:rsid w:val="00536728"/>
    <w:rsid w:val="00550956"/>
    <w:rsid w:val="006A52DF"/>
    <w:rsid w:val="00727993"/>
    <w:rsid w:val="00763259"/>
    <w:rsid w:val="00971E9D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BF4AA0"/>
    <w:rsid w:val="00C5369F"/>
    <w:rsid w:val="00C8736B"/>
    <w:rsid w:val="00CE797E"/>
    <w:rsid w:val="00D43291"/>
    <w:rsid w:val="00D467AD"/>
    <w:rsid w:val="00D62111"/>
    <w:rsid w:val="00D73271"/>
    <w:rsid w:val="00EB3AC9"/>
    <w:rsid w:val="00F50B21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in_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49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Nein_</dc:creator>
  <cp:lastModifiedBy>Nein_</cp:lastModifiedBy>
  <cp:revision>4</cp:revision>
  <cp:lastPrinted>2014-04-14T05:13:00Z</cp:lastPrinted>
  <dcterms:created xsi:type="dcterms:W3CDTF">2014-04-14T04:46:00Z</dcterms:created>
  <dcterms:modified xsi:type="dcterms:W3CDTF">2014-04-14T12:44:00Z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