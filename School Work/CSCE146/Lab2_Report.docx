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99" w:rsidRDefault="00BA349E">
      <w:pPr>
        <w:pStyle w:val="Title"/>
      </w:pPr>
      <w:bookmarkStart w:id="0" w:name="_GoBack"/>
      <w:bookmarkEnd w:id="0"/>
      <w:r>
        <w:t>Lab 02</w:t>
      </w:r>
      <w:r w:rsidR="00DC6945">
        <w:t xml:space="preserve"> – D</w:t>
      </w:r>
      <w:r>
        <w:t>ouble Integer Linked List</w:t>
      </w:r>
      <w:r w:rsidR="00DC6945">
        <w:t xml:space="preserve"> </w:t>
      </w:r>
    </w:p>
    <w:p w:rsidR="00C72499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</w:t>
      </w:r>
    </w:p>
    <w:p w:rsidR="00DC6945" w:rsidRDefault="007D693B" w:rsidP="007D693B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issued the </w:t>
      </w:r>
      <w:r w:rsidR="000D2560">
        <w:rPr>
          <w:rFonts w:ascii="Times New Roman" w:hAnsi="Times New Roman" w:cs="Times New Roman"/>
          <w:sz w:val="24"/>
          <w:szCs w:val="24"/>
        </w:rPr>
        <w:t xml:space="preserve">task of designing a Java class for an integer double linked list. We then had to write a driver class to test and utilize all of the assigned methods and constructors given to us in the </w:t>
      </w:r>
      <w:r w:rsidR="00916CB9">
        <w:rPr>
          <w:rFonts w:ascii="Times New Roman" w:hAnsi="Times New Roman" w:cs="Times New Roman"/>
          <w:sz w:val="24"/>
          <w:szCs w:val="24"/>
        </w:rPr>
        <w:t>assignment</w:t>
      </w:r>
      <w:r w:rsidR="000D25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04AE">
        <w:rPr>
          <w:rFonts w:ascii="Times New Roman" w:hAnsi="Times New Roman" w:cs="Times New Roman"/>
          <w:sz w:val="24"/>
          <w:szCs w:val="24"/>
        </w:rPr>
        <w:t>Our required constructors included a default and parameterized constructor, and our methods included: goToNext, goToPrev, getDataAtCurrent, setDataAtCurrent, insertNodeAfterCurrent, deleteCurrentNode, showList, and inList.</w:t>
      </w:r>
    </w:p>
    <w:p w:rsidR="00DC6945" w:rsidRPr="00DC6945" w:rsidRDefault="00DC6945" w:rsidP="00DC6945"/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Proposed Solution</w:t>
      </w:r>
    </w:p>
    <w:p w:rsidR="00E54301" w:rsidRDefault="00861DC5" w:rsidP="00861DC5">
      <w:pPr>
        <w:ind w:firstLine="432"/>
      </w:pPr>
      <w:r>
        <w:rPr>
          <w:rFonts w:ascii="Times New Roman" w:hAnsi="Times New Roman" w:cs="Times New Roman"/>
          <w:sz w:val="24"/>
          <w:szCs w:val="24"/>
        </w:rPr>
        <w:t>Based on the example demonstrated in class, I resolved to design a linked list class with several nodes, and each node would need to include a link to the previous node, as well as a link to the next node. I would need to initialize a head node, as well as a current node that would possibly shift based on what method has recently been used.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Tests and Results</w:t>
      </w:r>
    </w:p>
    <w:p w:rsidR="00BF238D" w:rsidRDefault="00BF238D" w:rsidP="00BF238D">
      <w:pPr>
        <w:rPr>
          <w:rFonts w:ascii="Times New Roman" w:hAnsi="Times New Roman" w:cs="Times New Roman"/>
          <w:sz w:val="24"/>
          <w:szCs w:val="24"/>
        </w:rPr>
      </w:pPr>
    </w:p>
    <w:p w:rsidR="00DC6945" w:rsidRPr="00BF238D" w:rsidRDefault="00BF238D" w:rsidP="00861DC5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significant issues </w:t>
      </w:r>
      <w:r w:rsidR="00861DC5">
        <w:rPr>
          <w:rFonts w:ascii="Times New Roman" w:hAnsi="Times New Roman" w:cs="Times New Roman"/>
          <w:sz w:val="24"/>
          <w:szCs w:val="24"/>
        </w:rPr>
        <w:t>completing the assignment in the given time, and really did not have much spare time to write the driver class to test the methods I wrote in the IntDoubleLinkedList. My two trial runs of the driver program resulted in NullPointer exceptions, more than likely caused by my not initializing any nodes. I was unable to discover or rectify the source of this issue before time, so I submitted what I had completed.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Problems Encountered</w:t>
      </w:r>
    </w:p>
    <w:p w:rsidR="00BF238D" w:rsidRDefault="00861DC5" w:rsidP="00861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FDA">
        <w:rPr>
          <w:rFonts w:ascii="Times New Roman" w:hAnsi="Times New Roman" w:cs="Times New Roman"/>
          <w:sz w:val="24"/>
          <w:szCs w:val="24"/>
        </w:rPr>
        <w:t>I checked the dropbox for any new assignments on Tuesday when I return homed from class, but I must have missed the new lab assignment. I went to lab on Wednesday morning with the intention of submitting my lab report from the previous lab and then working on the Tic Tac Toe program I had worked on the night before. Upon arriving at lab, I discovered we had a new Lab to work on, and attempted to finish in the time provided. I was sadly unable to fully finish what I was working on, so the code is sadly untested / unfinished. Future projects will be better, as I am now attempting to work on concepts given to us in class the evening of, in preparation for lab the next day.</w:t>
      </w:r>
    </w:p>
    <w:p w:rsidR="004B4FDA" w:rsidRDefault="004B4FDA" w:rsidP="00861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 had NullPointer exceptions in my only compile / run of the program, and was unable to get help from either of the TA’s before I had to submit the assignment due to time. I blame no-one but myself, I should have checked the night before so I could start on the lab sooner.</w:t>
      </w:r>
    </w:p>
    <w:p w:rsidR="004A7AC6" w:rsidRDefault="004A7AC6" w:rsidP="00861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needed to instantiate the nodes at the start, so they were not null.</w:t>
      </w:r>
    </w:p>
    <w:p w:rsidR="00BF238D" w:rsidRDefault="00BF238D" w:rsidP="00DC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496D" w:rsidRDefault="009D496D" w:rsidP="00DC6945">
      <w:pPr>
        <w:pStyle w:val="Heading1"/>
        <w:numPr>
          <w:ilvl w:val="0"/>
          <w:numId w:val="0"/>
        </w:numPr>
        <w:ind w:left="432" w:hanging="432"/>
      </w:pP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Conclusions and Discussions</w:t>
      </w:r>
    </w:p>
    <w:p w:rsidR="00DC6945" w:rsidRPr="009D496D" w:rsidRDefault="00BF238D" w:rsidP="009D496D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that this lab </w:t>
      </w:r>
      <w:r w:rsidR="004B4FDA">
        <w:rPr>
          <w:rFonts w:ascii="Times New Roman" w:hAnsi="Times New Roman" w:cs="Times New Roman"/>
          <w:sz w:val="24"/>
          <w:szCs w:val="24"/>
        </w:rPr>
        <w:t>a good review and expansion of the concepts JJ went over in class, and I hope to learn more about this type of data structure.</w:t>
      </w:r>
      <w:r w:rsidR="004F3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945" w:rsidRDefault="00DC6945"/>
    <w:sectPr w:rsidR="00DC69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AE9" w:rsidRDefault="007A4AE9" w:rsidP="00644626">
      <w:pPr>
        <w:spacing w:after="0" w:line="240" w:lineRule="auto"/>
      </w:pPr>
      <w:r>
        <w:separator/>
      </w:r>
    </w:p>
  </w:endnote>
  <w:endnote w:type="continuationSeparator" w:id="0">
    <w:p w:rsidR="007A4AE9" w:rsidRDefault="007A4AE9" w:rsidP="006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AE9" w:rsidRDefault="007A4AE9" w:rsidP="00644626">
      <w:pPr>
        <w:spacing w:after="0" w:line="240" w:lineRule="auto"/>
      </w:pPr>
      <w:r>
        <w:separator/>
      </w:r>
    </w:p>
  </w:footnote>
  <w:footnote w:type="continuationSeparator" w:id="0">
    <w:p w:rsidR="007A4AE9" w:rsidRDefault="007A4AE9" w:rsidP="006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 xml:space="preserve">Anthony Frazier </w:t>
    </w:r>
    <w:r>
      <w:rPr>
        <w:color w:val="9EB060" w:themeColor="text2" w:themeTint="99"/>
        <w:sz w:val="24"/>
        <w:szCs w:val="24"/>
      </w:rPr>
      <w:fldChar w:fldCharType="begin"/>
    </w:r>
    <w:r>
      <w:rPr>
        <w:color w:val="9EB060" w:themeColor="text2" w:themeTint="99"/>
        <w:sz w:val="24"/>
        <w:szCs w:val="24"/>
      </w:rPr>
      <w:instrText xml:space="preserve"> PAGE   \* MERGEFORMAT </w:instrText>
    </w:r>
    <w:r>
      <w:rPr>
        <w:color w:val="9EB060" w:themeColor="text2" w:themeTint="99"/>
        <w:sz w:val="24"/>
        <w:szCs w:val="24"/>
      </w:rPr>
      <w:fldChar w:fldCharType="separate"/>
    </w:r>
    <w:r w:rsidR="00A677AB">
      <w:rPr>
        <w:noProof/>
        <w:color w:val="9EB060" w:themeColor="text2" w:themeTint="99"/>
        <w:sz w:val="24"/>
        <w:szCs w:val="24"/>
      </w:rPr>
      <w:t>2</w:t>
    </w:r>
    <w:r>
      <w:rPr>
        <w:color w:val="9EB060" w:themeColor="text2" w:themeTint="99"/>
        <w:sz w:val="24"/>
        <w:szCs w:val="24"/>
      </w:rPr>
      <w:fldChar w:fldCharType="end"/>
    </w:r>
  </w:p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>CSCE146</w:t>
    </w:r>
  </w:p>
  <w:p w:rsidR="00644626" w:rsidRDefault="006446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26" w:rsidRDefault="00644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0BF3"/>
    <w:multiLevelType w:val="hybridMultilevel"/>
    <w:tmpl w:val="F768ECE0"/>
    <w:lvl w:ilvl="0" w:tplc="ACEEC486"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61B4A"/>
    <w:multiLevelType w:val="hybridMultilevel"/>
    <w:tmpl w:val="1D1041AE"/>
    <w:lvl w:ilvl="0" w:tplc="9342B0B2">
      <w:start w:val="7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45"/>
    <w:rsid w:val="000D2560"/>
    <w:rsid w:val="00383A31"/>
    <w:rsid w:val="003B65BB"/>
    <w:rsid w:val="004A7AC6"/>
    <w:rsid w:val="004B4FDA"/>
    <w:rsid w:val="004E1065"/>
    <w:rsid w:val="004F35AF"/>
    <w:rsid w:val="00537278"/>
    <w:rsid w:val="00644626"/>
    <w:rsid w:val="007724CA"/>
    <w:rsid w:val="007A4AE9"/>
    <w:rsid w:val="007D693B"/>
    <w:rsid w:val="00861DC5"/>
    <w:rsid w:val="008D5137"/>
    <w:rsid w:val="0091621B"/>
    <w:rsid w:val="00916CB9"/>
    <w:rsid w:val="009D496D"/>
    <w:rsid w:val="00A677AB"/>
    <w:rsid w:val="00B604AE"/>
    <w:rsid w:val="00BA349E"/>
    <w:rsid w:val="00BF238D"/>
    <w:rsid w:val="00C00DC0"/>
    <w:rsid w:val="00C72499"/>
    <w:rsid w:val="00DC6945"/>
    <w:rsid w:val="00E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EEC1F-D68B-44CF-9A51-BB6E4F02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26"/>
  </w:style>
  <w:style w:type="paragraph" w:styleId="Footer">
    <w:name w:val="footer"/>
    <w:basedOn w:val="Normal"/>
    <w:link w:val="Foot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_Ne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9368A-EFF1-4E3E-AD1E-B8A3DBE8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Frazier</dc:creator>
  <cp:keywords/>
  <cp:lastModifiedBy>Anthony Frazier</cp:lastModifiedBy>
  <cp:revision>2</cp:revision>
  <dcterms:created xsi:type="dcterms:W3CDTF">2016-01-27T04:36:00Z</dcterms:created>
  <dcterms:modified xsi:type="dcterms:W3CDTF">2016-01-27T04:36:00Z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