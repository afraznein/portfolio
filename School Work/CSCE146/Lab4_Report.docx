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99" w:rsidRDefault="0012673D">
      <w:pPr>
        <w:pStyle w:val="Title"/>
      </w:pPr>
      <w:r>
        <w:t>Lab 04</w:t>
      </w:r>
      <w:r w:rsidR="00DC6945">
        <w:t xml:space="preserve"> – </w:t>
      </w:r>
      <w:r>
        <w:t>Recursive Palindromes</w:t>
      </w:r>
      <w:r w:rsidR="00DC6945">
        <w:t xml:space="preserve"> </w:t>
      </w:r>
    </w:p>
    <w:p w:rsidR="00C72499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</w:t>
      </w:r>
    </w:p>
    <w:p w:rsidR="00DC6945" w:rsidRPr="00DC6945" w:rsidRDefault="0012673D" w:rsidP="00DC6945">
      <w:r>
        <w:tab/>
        <w:t>Issued the task of writing a recursive method that that checks to see if a string entered by the user is a palindrome.</w:t>
      </w:r>
      <w:r w:rsidR="00F9782F">
        <w:t xml:space="preserve"> </w:t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Proposed Solution</w:t>
      </w:r>
    </w:p>
    <w:p w:rsidR="00F9782F" w:rsidRPr="00DC6945" w:rsidRDefault="00F9782F" w:rsidP="00F9782F">
      <w:pPr>
        <w:ind w:firstLine="432"/>
      </w:pPr>
      <w:r>
        <w:t>Take input from the user, pass input to a recursive method that checks from outer to inner on the string to see if char = char</w:t>
      </w:r>
      <w:r>
        <w:t xml:space="preserve">. </w:t>
      </w:r>
      <w:r w:rsidR="00705865">
        <w:t xml:space="preserve">Move from index0-&gt; length-1 while also moving from length-1 to index 0. </w:t>
      </w:r>
      <w:r>
        <w:t>Ensure to trim / ignore whitespace.</w:t>
      </w:r>
    </w:p>
    <w:p w:rsidR="00E54301" w:rsidRDefault="00E54301" w:rsidP="00861DC5">
      <w:pPr>
        <w:ind w:firstLine="432"/>
      </w:pPr>
    </w:p>
    <w:p w:rsidR="00BF238D" w:rsidRPr="00B542D9" w:rsidRDefault="00DC6945" w:rsidP="00B542D9">
      <w:pPr>
        <w:pStyle w:val="Heading1"/>
        <w:numPr>
          <w:ilvl w:val="0"/>
          <w:numId w:val="0"/>
        </w:numPr>
        <w:ind w:left="432" w:hanging="432"/>
      </w:pPr>
      <w:r>
        <w:t>Tests and Results</w:t>
      </w:r>
    </w:p>
    <w:p w:rsidR="00DC6945" w:rsidRPr="00BF238D" w:rsidRDefault="00F9782F" w:rsidP="00861DC5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Relatively simple lab, especially with the provided hints. </w:t>
      </w:r>
      <w:r w:rsidR="00705865"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 xml:space="preserve"> found palindromes with the input of </w:t>
      </w:r>
      <w:r w:rsidR="0070586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Taco Cat, taco cat, taco cat, ta co ca t, radar, r a d a r,</w:t>
      </w:r>
      <w:r w:rsidR="0070586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865">
        <w:rPr>
          <w:rFonts w:ascii="Times New Roman" w:hAnsi="Times New Roman" w:cs="Times New Roman"/>
          <w:sz w:val="24"/>
          <w:szCs w:val="24"/>
        </w:rPr>
        <w:t>etc.</w:t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Problems Encountered</w:t>
      </w:r>
    </w:p>
    <w:p w:rsidR="004A7AC6" w:rsidRDefault="00861DC5" w:rsidP="00B41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42D9">
        <w:rPr>
          <w:rFonts w:ascii="Times New Roman" w:hAnsi="Times New Roman" w:cs="Times New Roman"/>
          <w:sz w:val="24"/>
          <w:szCs w:val="24"/>
        </w:rPr>
        <w:t xml:space="preserve">I </w:t>
      </w:r>
      <w:r w:rsidR="00705865">
        <w:rPr>
          <w:rFonts w:ascii="Times New Roman" w:hAnsi="Times New Roman" w:cs="Times New Roman"/>
          <w:sz w:val="24"/>
          <w:szCs w:val="24"/>
        </w:rPr>
        <w:t>had some issues with white space not cooperating with me until I utilized the trim method. I was also returning true at the end of my recursive method instead of returning the method itself, so after fixing that it gave me no more issues.</w:t>
      </w:r>
    </w:p>
    <w:p w:rsidR="009D496D" w:rsidRPr="00B13F55" w:rsidRDefault="00BF238D" w:rsidP="00B13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Conclusions and Discussions</w:t>
      </w:r>
    </w:p>
    <w:p w:rsidR="004A4A82" w:rsidRDefault="00F9782F" w:rsidP="009D496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practice with recursion. I had to look up the trim method in the java docs to better understand how that worked.</w:t>
      </w:r>
    </w:p>
    <w:p w:rsidR="004A4A82" w:rsidRDefault="004A4A82" w:rsidP="004A4A82">
      <w:pPr>
        <w:pStyle w:val="Heading1"/>
        <w:numPr>
          <w:ilvl w:val="0"/>
          <w:numId w:val="0"/>
        </w:numPr>
        <w:ind w:left="432" w:hanging="432"/>
      </w:pPr>
      <w:r>
        <w:t>Additional Questions</w:t>
      </w:r>
    </w:p>
    <w:p w:rsidR="00F9782F" w:rsidRPr="00F9782F" w:rsidRDefault="00F9782F" w:rsidP="00F97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  <w:r w:rsidRPr="00F978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Lab Report Questions:</w:t>
      </w:r>
    </w:p>
    <w:p w:rsidR="00F9782F" w:rsidRDefault="00F9782F" w:rsidP="00F9782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9782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Using the recursive method, write out the string that is being processed at each step if the word “radar” was entered.  Do the same for “Straw arts”.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radar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r = r CHECK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ada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 = a CHECK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 &lt; length2 RETURN TRUE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Straw arts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 = s CHECK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traw art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 = t CHECK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raw ar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 = r CHECK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aw a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 = a CHECK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Input = w</w:t>
      </w:r>
    </w:p>
    <w:p w:rsidR="00846B35" w:rsidRDefault="00846B35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 &lt; length2 RETURN TRUE</w:t>
      </w:r>
    </w:p>
    <w:p w:rsidR="00A65520" w:rsidRPr="00F9782F" w:rsidRDefault="00A65520" w:rsidP="00846B3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A4A82" w:rsidRDefault="00F9782F" w:rsidP="00F9782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9782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Write some simple using the iterative method (using loops) to solve this same problem.</w:t>
      </w:r>
    </w:p>
    <w:p w:rsidR="00846B35" w:rsidRDefault="00846B35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A65520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String word = input.NextLine();</w:t>
      </w:r>
    </w:p>
    <w:p w:rsidR="00846B35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Int indexStart=0, indexEnd = word.length()-1;</w:t>
      </w:r>
    </w:p>
    <w:p w:rsidR="00A65520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While ( indexStart != indexEnd)</w:t>
      </w:r>
    </w:p>
    <w:p w:rsidR="00A65520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{</w:t>
      </w:r>
    </w:p>
    <w:p w:rsidR="00A65520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If ( word.CharAt(indexStart) != word.CharAt(indexEnd)</w:t>
      </w:r>
    </w:p>
    <w:p w:rsidR="00A65520" w:rsidRDefault="00A65520" w:rsidP="00A65520">
      <w:pPr>
        <w:spacing w:after="0" w:line="240" w:lineRule="auto"/>
        <w:ind w:left="720" w:firstLine="696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{</w:t>
      </w:r>
    </w:p>
    <w:p w:rsidR="00A65520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S.o.pl(“Not a palindrome”);</w:t>
      </w:r>
      <w:bookmarkStart w:id="0" w:name="_GoBack"/>
      <w:bookmarkEnd w:id="0"/>
    </w:p>
    <w:p w:rsidR="00A65520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Return;</w:t>
      </w:r>
    </w:p>
    <w:p w:rsidR="00A65520" w:rsidRDefault="00A65520" w:rsidP="00A65520">
      <w:pPr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}</w:t>
      </w:r>
    </w:p>
    <w:p w:rsidR="00A65520" w:rsidRDefault="00A65520" w:rsidP="00A65520">
      <w:pPr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Else</w:t>
      </w:r>
    </w:p>
    <w:p w:rsidR="00A65520" w:rsidRDefault="00A65520" w:rsidP="00A65520">
      <w:pPr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{</w:t>
      </w:r>
    </w:p>
    <w:p w:rsidR="00A65520" w:rsidRDefault="00A65520" w:rsidP="00A65520">
      <w:pPr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indexStart++;</w:t>
      </w:r>
    </w:p>
    <w:p w:rsidR="00A65520" w:rsidRDefault="00A65520" w:rsidP="00A65520">
      <w:pPr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indexEnd--;</w:t>
      </w:r>
    </w:p>
    <w:p w:rsidR="00A65520" w:rsidRDefault="00A65520" w:rsidP="00A65520">
      <w:pPr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}</w:t>
      </w:r>
    </w:p>
    <w:p w:rsidR="00A65520" w:rsidRPr="00F9782F" w:rsidRDefault="00A65520" w:rsidP="00846B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</w:p>
    <w:sectPr w:rsidR="00A65520" w:rsidRPr="00F978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9B9" w:rsidRDefault="00AF49B9" w:rsidP="00644626">
      <w:pPr>
        <w:spacing w:after="0" w:line="240" w:lineRule="auto"/>
      </w:pPr>
      <w:r>
        <w:separator/>
      </w:r>
    </w:p>
  </w:endnote>
  <w:endnote w:type="continuationSeparator" w:id="0">
    <w:p w:rsidR="00AF49B9" w:rsidRDefault="00AF49B9" w:rsidP="006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9B9" w:rsidRDefault="00AF49B9" w:rsidP="00644626">
      <w:pPr>
        <w:spacing w:after="0" w:line="240" w:lineRule="auto"/>
      </w:pPr>
      <w:r>
        <w:separator/>
      </w:r>
    </w:p>
  </w:footnote>
  <w:footnote w:type="continuationSeparator" w:id="0">
    <w:p w:rsidR="00AF49B9" w:rsidRDefault="00AF49B9" w:rsidP="006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 w:rsidP="00644626">
    <w:pPr>
      <w:pStyle w:val="Header"/>
      <w:tabs>
        <w:tab w:val="clear" w:pos="4680"/>
        <w:tab w:val="clear" w:pos="9360"/>
      </w:tabs>
      <w:jc w:val="right"/>
      <w:rPr>
        <w:color w:val="9EB060" w:themeColor="text2" w:themeTint="99"/>
        <w:sz w:val="24"/>
        <w:szCs w:val="24"/>
      </w:rPr>
    </w:pPr>
    <w:r>
      <w:rPr>
        <w:color w:val="9EB060" w:themeColor="text2" w:themeTint="99"/>
        <w:sz w:val="24"/>
        <w:szCs w:val="24"/>
      </w:rPr>
      <w:t xml:space="preserve">Anthony Frazier </w:t>
    </w:r>
    <w:r>
      <w:rPr>
        <w:color w:val="9EB060" w:themeColor="text2" w:themeTint="99"/>
        <w:sz w:val="24"/>
        <w:szCs w:val="24"/>
      </w:rPr>
      <w:fldChar w:fldCharType="begin"/>
    </w:r>
    <w:r>
      <w:rPr>
        <w:color w:val="9EB060" w:themeColor="text2" w:themeTint="99"/>
        <w:sz w:val="24"/>
        <w:szCs w:val="24"/>
      </w:rPr>
      <w:instrText xml:space="preserve"> PAGE   \* MERGEFORMAT </w:instrText>
    </w:r>
    <w:r>
      <w:rPr>
        <w:color w:val="9EB060" w:themeColor="text2" w:themeTint="99"/>
        <w:sz w:val="24"/>
        <w:szCs w:val="24"/>
      </w:rPr>
      <w:fldChar w:fldCharType="separate"/>
    </w:r>
    <w:r w:rsidR="00A65520">
      <w:rPr>
        <w:noProof/>
        <w:color w:val="9EB060" w:themeColor="text2" w:themeTint="99"/>
        <w:sz w:val="24"/>
        <w:szCs w:val="24"/>
      </w:rPr>
      <w:t>2</w:t>
    </w:r>
    <w:r>
      <w:rPr>
        <w:color w:val="9EB060" w:themeColor="text2" w:themeTint="99"/>
        <w:sz w:val="24"/>
        <w:szCs w:val="24"/>
      </w:rPr>
      <w:fldChar w:fldCharType="end"/>
    </w:r>
  </w:p>
  <w:p w:rsidR="00644626" w:rsidRDefault="00644626" w:rsidP="00644626">
    <w:pPr>
      <w:pStyle w:val="Header"/>
      <w:tabs>
        <w:tab w:val="clear" w:pos="4680"/>
        <w:tab w:val="clear" w:pos="9360"/>
      </w:tabs>
      <w:jc w:val="right"/>
      <w:rPr>
        <w:color w:val="9EB060" w:themeColor="text2" w:themeTint="99"/>
        <w:sz w:val="24"/>
        <w:szCs w:val="24"/>
      </w:rPr>
    </w:pPr>
    <w:r>
      <w:rPr>
        <w:color w:val="9EB060" w:themeColor="text2" w:themeTint="99"/>
        <w:sz w:val="24"/>
        <w:szCs w:val="24"/>
      </w:rPr>
      <w:t>CSCE146</w:t>
    </w:r>
  </w:p>
  <w:p w:rsidR="00644626" w:rsidRDefault="006446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0BF3"/>
    <w:multiLevelType w:val="hybridMultilevel"/>
    <w:tmpl w:val="F768ECE0"/>
    <w:lvl w:ilvl="0" w:tplc="ACEEC486"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801D4"/>
    <w:multiLevelType w:val="multilevel"/>
    <w:tmpl w:val="8076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F428C"/>
    <w:multiLevelType w:val="multilevel"/>
    <w:tmpl w:val="90F6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61B4A"/>
    <w:multiLevelType w:val="hybridMultilevel"/>
    <w:tmpl w:val="1D1041AE"/>
    <w:lvl w:ilvl="0" w:tplc="9342B0B2">
      <w:start w:val="7"/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6B5322D5"/>
    <w:multiLevelType w:val="multilevel"/>
    <w:tmpl w:val="0778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B46E0"/>
    <w:multiLevelType w:val="multilevel"/>
    <w:tmpl w:val="646E6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45"/>
    <w:rsid w:val="000D2560"/>
    <w:rsid w:val="0012673D"/>
    <w:rsid w:val="001F0CC4"/>
    <w:rsid w:val="0021157B"/>
    <w:rsid w:val="00354994"/>
    <w:rsid w:val="003B65BB"/>
    <w:rsid w:val="004A4A82"/>
    <w:rsid w:val="004A7AC6"/>
    <w:rsid w:val="004B4FDA"/>
    <w:rsid w:val="004E1065"/>
    <w:rsid w:val="004F35AF"/>
    <w:rsid w:val="00537278"/>
    <w:rsid w:val="00555B80"/>
    <w:rsid w:val="00644626"/>
    <w:rsid w:val="00705865"/>
    <w:rsid w:val="00721701"/>
    <w:rsid w:val="00722C70"/>
    <w:rsid w:val="007724CA"/>
    <w:rsid w:val="007D693B"/>
    <w:rsid w:val="00846B35"/>
    <w:rsid w:val="00861DC5"/>
    <w:rsid w:val="008D5137"/>
    <w:rsid w:val="008E15EE"/>
    <w:rsid w:val="00911163"/>
    <w:rsid w:val="0091621B"/>
    <w:rsid w:val="00916CB9"/>
    <w:rsid w:val="009644BE"/>
    <w:rsid w:val="00967CDE"/>
    <w:rsid w:val="0099739E"/>
    <w:rsid w:val="009D496D"/>
    <w:rsid w:val="00A65520"/>
    <w:rsid w:val="00AF49B9"/>
    <w:rsid w:val="00B13F55"/>
    <w:rsid w:val="00B41F76"/>
    <w:rsid w:val="00B542D9"/>
    <w:rsid w:val="00B604AE"/>
    <w:rsid w:val="00BA349E"/>
    <w:rsid w:val="00BF238D"/>
    <w:rsid w:val="00C00DC0"/>
    <w:rsid w:val="00C72499"/>
    <w:rsid w:val="00DC6945"/>
    <w:rsid w:val="00E54301"/>
    <w:rsid w:val="00F00AAF"/>
    <w:rsid w:val="00F9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EEC1F-D68B-44CF-9A51-BB6E4F02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91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2391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26"/>
  </w:style>
  <w:style w:type="paragraph" w:styleId="Footer">
    <w:name w:val="footer"/>
    <w:basedOn w:val="Normal"/>
    <w:link w:val="Foot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t_Ne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EE87D-8BBD-4C60-A52E-8C52C263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Frazier</dc:creator>
  <cp:keywords/>
  <cp:lastModifiedBy>Anthony Frazier</cp:lastModifiedBy>
  <cp:revision>9</cp:revision>
  <dcterms:created xsi:type="dcterms:W3CDTF">2016-01-27T04:35:00Z</dcterms:created>
  <dcterms:modified xsi:type="dcterms:W3CDTF">2016-02-10T02:02:00Z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