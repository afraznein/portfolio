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99" w:rsidRDefault="0081504B">
      <w:pPr>
        <w:pStyle w:val="Title"/>
      </w:pPr>
      <w:r>
        <w:t>Lab 0</w:t>
      </w:r>
      <w:r w:rsidR="002F1843">
        <w:t>6</w:t>
      </w:r>
      <w:r w:rsidR="00DC6945">
        <w:t xml:space="preserve"> – </w:t>
      </w:r>
      <w:r w:rsidR="002F1843">
        <w:t>Java Has Built in Data Structures?</w:t>
      </w:r>
    </w:p>
    <w:p w:rsidR="00C72499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Problem</w:t>
      </w:r>
    </w:p>
    <w:p w:rsidR="00DC6945" w:rsidRPr="00DC6945" w:rsidRDefault="0012673D" w:rsidP="00DC6945">
      <w:r>
        <w:tab/>
      </w:r>
      <w:r w:rsidR="0081504B">
        <w:t xml:space="preserve">Assigned the task of </w:t>
      </w:r>
      <w:r w:rsidR="002F1843">
        <w:t>creating an Array list of Integers with random numbers from 0 – 99. Sort the Array list, then populate both a queue and a stack with the numbers, and dequeuer the queue and pop the stack. Repeat the entire process 3 times.</w:t>
      </w:r>
    </w:p>
    <w:p w:rsidR="00DC6945" w:rsidRDefault="00DC6945" w:rsidP="00DC6945">
      <w:pPr>
        <w:pStyle w:val="Heading1"/>
        <w:numPr>
          <w:ilvl w:val="0"/>
          <w:numId w:val="0"/>
        </w:numPr>
        <w:ind w:left="432" w:hanging="432"/>
      </w:pPr>
      <w:r>
        <w:t>Proposed Solution</w:t>
      </w:r>
    </w:p>
    <w:p w:rsidR="00E54301" w:rsidRDefault="0081504B" w:rsidP="00861DC5">
      <w:pPr>
        <w:ind w:firstLine="432"/>
      </w:pPr>
      <w:r>
        <w:t xml:space="preserve">Create </w:t>
      </w:r>
      <w:r w:rsidR="000A27CD">
        <w:t>an array list of integers. Code a method to produce the random numbers from 0-99. Enqueue a stack with the numbers. Dequeue the stack and print the numbers out. Push a stack with the numbers. Pop the stack with the numbers, and print those numbers out. Repeat this entire process 3 times.</w:t>
      </w:r>
    </w:p>
    <w:p w:rsidR="00DC6945" w:rsidRDefault="00DC6945" w:rsidP="000A27CD">
      <w:pPr>
        <w:pStyle w:val="Heading1"/>
        <w:numPr>
          <w:ilvl w:val="0"/>
          <w:numId w:val="0"/>
        </w:numPr>
      </w:pPr>
      <w:r>
        <w:t>Problems Encountered</w:t>
      </w:r>
    </w:p>
    <w:p w:rsidR="009D496D" w:rsidRPr="00B13F55" w:rsidRDefault="00861DC5" w:rsidP="00B13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27CD">
        <w:rPr>
          <w:rFonts w:ascii="Times New Roman" w:hAnsi="Times New Roman" w:cs="Times New Roman"/>
          <w:sz w:val="24"/>
          <w:szCs w:val="24"/>
        </w:rPr>
        <w:t xml:space="preserve">Had some sorting issues with my arrayList. </w:t>
      </w:r>
      <w:r w:rsidR="00B015BF">
        <w:rPr>
          <w:rFonts w:ascii="Times New Roman" w:hAnsi="Times New Roman" w:cs="Times New Roman"/>
          <w:sz w:val="24"/>
          <w:szCs w:val="24"/>
        </w:rPr>
        <w:t>I apparently forgot to turn in this report, hopefully I can at least get some partial credit for it.</w:t>
      </w:r>
      <w:bookmarkStart w:id="0" w:name="_GoBack"/>
      <w:bookmarkEnd w:id="0"/>
    </w:p>
    <w:p w:rsidR="004A4A82" w:rsidRDefault="004A4A82" w:rsidP="004A4A82">
      <w:pPr>
        <w:pStyle w:val="Heading1"/>
        <w:numPr>
          <w:ilvl w:val="0"/>
          <w:numId w:val="0"/>
        </w:numPr>
        <w:ind w:left="432" w:hanging="432"/>
      </w:pPr>
      <w:r>
        <w:t>Additional Questions</w:t>
      </w:r>
    </w:p>
    <w:p w:rsidR="00F9782F" w:rsidRDefault="00F9782F" w:rsidP="00F978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</w:pPr>
      <w:r w:rsidRPr="00F978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US"/>
        </w:rPr>
        <w:t>Lab Report Questions:</w:t>
      </w:r>
    </w:p>
    <w:p w:rsidR="0081504B" w:rsidRPr="00F9782F" w:rsidRDefault="0081504B" w:rsidP="00F97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US"/>
        </w:rPr>
      </w:pPr>
    </w:p>
    <w:p w:rsidR="00A65520" w:rsidRPr="000A27CD" w:rsidRDefault="000A27CD" w:rsidP="000A27C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t>What are some advantages of using an ArrayList over an array? Disadvantages?</w:t>
      </w:r>
    </w:p>
    <w:p w:rsidR="000A27CD" w:rsidRDefault="000A27CD" w:rsidP="000A27CD">
      <w:pPr>
        <w:pStyle w:val="ListParagraph"/>
        <w:spacing w:after="0" w:line="240" w:lineRule="auto"/>
      </w:pPr>
      <w:r>
        <w:t>An array list has the advantages of an array (with random access) and it can be resized (by links)</w:t>
      </w:r>
    </w:p>
    <w:p w:rsidR="000A27CD" w:rsidRDefault="000A27CD" w:rsidP="000A27CD">
      <w:pPr>
        <w:pStyle w:val="ListParagraph"/>
        <w:spacing w:after="0" w:line="240" w:lineRule="auto"/>
      </w:pPr>
    </w:p>
    <w:p w:rsidR="000A27CD" w:rsidRPr="000A27CD" w:rsidRDefault="000A27CD" w:rsidP="000A27C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Putting an ascending sorted collection of data into a queue will keep the numbers in order. Putting them in a stack will reverse the order when popping.</w:t>
      </w:r>
    </w:p>
    <w:p w:rsidR="000A27CD" w:rsidRPr="000A27CD" w:rsidRDefault="000A27CD" w:rsidP="000A2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sectPr w:rsidR="000A27CD" w:rsidRPr="000A27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955" w:rsidRDefault="007C6955" w:rsidP="00644626">
      <w:pPr>
        <w:spacing w:after="0" w:line="240" w:lineRule="auto"/>
      </w:pPr>
      <w:r>
        <w:separator/>
      </w:r>
    </w:p>
  </w:endnote>
  <w:endnote w:type="continuationSeparator" w:id="0">
    <w:p w:rsidR="007C6955" w:rsidRDefault="007C6955" w:rsidP="006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955" w:rsidRDefault="007C6955" w:rsidP="00644626">
      <w:pPr>
        <w:spacing w:after="0" w:line="240" w:lineRule="auto"/>
      </w:pPr>
      <w:r>
        <w:separator/>
      </w:r>
    </w:p>
  </w:footnote>
  <w:footnote w:type="continuationSeparator" w:id="0">
    <w:p w:rsidR="007C6955" w:rsidRDefault="007C6955" w:rsidP="006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 xml:space="preserve">Anthony Frazier </w:t>
    </w:r>
    <w:r>
      <w:rPr>
        <w:color w:val="9EB060" w:themeColor="text2" w:themeTint="99"/>
        <w:sz w:val="24"/>
        <w:szCs w:val="24"/>
      </w:rPr>
      <w:fldChar w:fldCharType="begin"/>
    </w:r>
    <w:r>
      <w:rPr>
        <w:color w:val="9EB060" w:themeColor="text2" w:themeTint="99"/>
        <w:sz w:val="24"/>
        <w:szCs w:val="24"/>
      </w:rPr>
      <w:instrText xml:space="preserve"> PAGE   \* MERGEFORMAT </w:instrText>
    </w:r>
    <w:r>
      <w:rPr>
        <w:color w:val="9EB060" w:themeColor="text2" w:themeTint="99"/>
        <w:sz w:val="24"/>
        <w:szCs w:val="24"/>
      </w:rPr>
      <w:fldChar w:fldCharType="separate"/>
    </w:r>
    <w:r w:rsidR="00B015BF">
      <w:rPr>
        <w:noProof/>
        <w:color w:val="9EB060" w:themeColor="text2" w:themeTint="99"/>
        <w:sz w:val="24"/>
        <w:szCs w:val="24"/>
      </w:rPr>
      <w:t>1</w:t>
    </w:r>
    <w:r>
      <w:rPr>
        <w:color w:val="9EB060" w:themeColor="text2" w:themeTint="99"/>
        <w:sz w:val="24"/>
        <w:szCs w:val="24"/>
      </w:rPr>
      <w:fldChar w:fldCharType="end"/>
    </w:r>
  </w:p>
  <w:p w:rsidR="00644626" w:rsidRDefault="00644626" w:rsidP="00644626">
    <w:pPr>
      <w:pStyle w:val="Header"/>
      <w:tabs>
        <w:tab w:val="clear" w:pos="4680"/>
        <w:tab w:val="clear" w:pos="9360"/>
      </w:tabs>
      <w:jc w:val="right"/>
      <w:rPr>
        <w:color w:val="9EB060" w:themeColor="text2" w:themeTint="99"/>
        <w:sz w:val="24"/>
        <w:szCs w:val="24"/>
      </w:rPr>
    </w:pPr>
    <w:r>
      <w:rPr>
        <w:color w:val="9EB060" w:themeColor="text2" w:themeTint="99"/>
        <w:sz w:val="24"/>
        <w:szCs w:val="24"/>
      </w:rPr>
      <w:t>CSCE146</w:t>
    </w:r>
  </w:p>
  <w:p w:rsidR="00644626" w:rsidRDefault="006446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26" w:rsidRDefault="006446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94A"/>
    <w:multiLevelType w:val="hybridMultilevel"/>
    <w:tmpl w:val="09BE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BF3"/>
    <w:multiLevelType w:val="hybridMultilevel"/>
    <w:tmpl w:val="F768ECE0"/>
    <w:lvl w:ilvl="0" w:tplc="ACEEC486"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73801D4"/>
    <w:multiLevelType w:val="multilevel"/>
    <w:tmpl w:val="807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EF428C"/>
    <w:multiLevelType w:val="multilevel"/>
    <w:tmpl w:val="90F6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55462"/>
    <w:multiLevelType w:val="multilevel"/>
    <w:tmpl w:val="E31A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D61B4A"/>
    <w:multiLevelType w:val="hybridMultilevel"/>
    <w:tmpl w:val="1D1041AE"/>
    <w:lvl w:ilvl="0" w:tplc="9342B0B2">
      <w:start w:val="7"/>
      <w:numFmt w:val="decimal"/>
      <w:lvlText w:val="%1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6B5322D5"/>
    <w:multiLevelType w:val="multilevel"/>
    <w:tmpl w:val="0778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AB46E0"/>
    <w:multiLevelType w:val="multilevel"/>
    <w:tmpl w:val="646E6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6"/>
  </w:num>
  <w:num w:numId="15">
    <w:abstractNumId w:val="3"/>
  </w:num>
  <w:num w:numId="16">
    <w:abstractNumId w:val="4"/>
  </w:num>
  <w:num w:numId="17">
    <w:abstractNumId w:val="8"/>
  </w:num>
  <w:num w:numId="18">
    <w:abstractNumId w:val="7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45"/>
    <w:rsid w:val="00025E5A"/>
    <w:rsid w:val="000A27CD"/>
    <w:rsid w:val="000C1153"/>
    <w:rsid w:val="000D2560"/>
    <w:rsid w:val="0012673D"/>
    <w:rsid w:val="00135FAE"/>
    <w:rsid w:val="00184D98"/>
    <w:rsid w:val="001E3930"/>
    <w:rsid w:val="001F0CC4"/>
    <w:rsid w:val="0021157B"/>
    <w:rsid w:val="002D03CB"/>
    <w:rsid w:val="002D1DCB"/>
    <w:rsid w:val="002F1843"/>
    <w:rsid w:val="00354994"/>
    <w:rsid w:val="00357F6C"/>
    <w:rsid w:val="003A54AD"/>
    <w:rsid w:val="003B65BB"/>
    <w:rsid w:val="004A2599"/>
    <w:rsid w:val="004A4A82"/>
    <w:rsid w:val="004A7AC6"/>
    <w:rsid w:val="004B4FDA"/>
    <w:rsid w:val="004E1065"/>
    <w:rsid w:val="004F35AF"/>
    <w:rsid w:val="005012AE"/>
    <w:rsid w:val="00537278"/>
    <w:rsid w:val="00555B80"/>
    <w:rsid w:val="00616BD1"/>
    <w:rsid w:val="00644626"/>
    <w:rsid w:val="00647460"/>
    <w:rsid w:val="00665EEA"/>
    <w:rsid w:val="006B2711"/>
    <w:rsid w:val="006F642C"/>
    <w:rsid w:val="00705865"/>
    <w:rsid w:val="00721701"/>
    <w:rsid w:val="00722C70"/>
    <w:rsid w:val="007724CA"/>
    <w:rsid w:val="007B4301"/>
    <w:rsid w:val="007C6955"/>
    <w:rsid w:val="007D693B"/>
    <w:rsid w:val="007E5C1A"/>
    <w:rsid w:val="0081504B"/>
    <w:rsid w:val="00846B35"/>
    <w:rsid w:val="00861DC5"/>
    <w:rsid w:val="008C0B8E"/>
    <w:rsid w:val="008D5137"/>
    <w:rsid w:val="008E15EE"/>
    <w:rsid w:val="00911163"/>
    <w:rsid w:val="0091621B"/>
    <w:rsid w:val="00916CB9"/>
    <w:rsid w:val="00921175"/>
    <w:rsid w:val="00952B4E"/>
    <w:rsid w:val="009644BE"/>
    <w:rsid w:val="00967CDE"/>
    <w:rsid w:val="0099739E"/>
    <w:rsid w:val="009D496D"/>
    <w:rsid w:val="00A65520"/>
    <w:rsid w:val="00AE6BE8"/>
    <w:rsid w:val="00AF49B9"/>
    <w:rsid w:val="00B015BF"/>
    <w:rsid w:val="00B13F55"/>
    <w:rsid w:val="00B30570"/>
    <w:rsid w:val="00B41F76"/>
    <w:rsid w:val="00B542D9"/>
    <w:rsid w:val="00B604AE"/>
    <w:rsid w:val="00BA349E"/>
    <w:rsid w:val="00BF238D"/>
    <w:rsid w:val="00C00DC0"/>
    <w:rsid w:val="00C07228"/>
    <w:rsid w:val="00C72499"/>
    <w:rsid w:val="00C754E5"/>
    <w:rsid w:val="00D72ACC"/>
    <w:rsid w:val="00D920A6"/>
    <w:rsid w:val="00DC6945"/>
    <w:rsid w:val="00E54301"/>
    <w:rsid w:val="00EA53EB"/>
    <w:rsid w:val="00F00AAF"/>
    <w:rsid w:val="00F9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26"/>
  </w:style>
  <w:style w:type="paragraph" w:styleId="Footer">
    <w:name w:val="footer"/>
    <w:basedOn w:val="Normal"/>
    <w:link w:val="Foot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91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2391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2391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72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26"/>
  </w:style>
  <w:style w:type="paragraph" w:styleId="Footer">
    <w:name w:val="footer"/>
    <w:basedOn w:val="Normal"/>
    <w:link w:val="FooterChar"/>
    <w:uiPriority w:val="99"/>
    <w:unhideWhenUsed/>
    <w:rsid w:val="00644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_Ne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A47A8-8D29-4DF4-90F0-C1056DF92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Frazier</dc:creator>
  <cp:lastModifiedBy>FRAZIER, ANTHONY N</cp:lastModifiedBy>
  <cp:revision>6</cp:revision>
  <dcterms:created xsi:type="dcterms:W3CDTF">2016-03-16T13:58:00Z</dcterms:created>
  <dcterms:modified xsi:type="dcterms:W3CDTF">2016-03-16T14:02:00Z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