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99" w:rsidRDefault="00D17E06">
      <w:pPr>
        <w:pStyle w:val="Title"/>
      </w:pPr>
      <w:r>
        <w:t>Lab 08</w:t>
      </w:r>
      <w:r w:rsidR="00DC6945">
        <w:t xml:space="preserve"> – </w:t>
      </w:r>
      <w:r>
        <w:t>Array Tree of Integers</w:t>
      </w:r>
    </w:p>
    <w:p w:rsidR="00C72499" w:rsidRDefault="00DC6945" w:rsidP="00DC6945">
      <w:pPr>
        <w:pStyle w:val="Heading1"/>
        <w:numPr>
          <w:ilvl w:val="0"/>
          <w:numId w:val="0"/>
        </w:numPr>
        <w:ind w:left="432" w:hanging="432"/>
      </w:pPr>
      <w:r>
        <w:t>Problem</w:t>
      </w:r>
    </w:p>
    <w:p w:rsidR="00DC6945" w:rsidRPr="00DC6945" w:rsidRDefault="0012673D" w:rsidP="00DC6945">
      <w:r>
        <w:tab/>
      </w:r>
      <w:proofErr w:type="gramStart"/>
      <w:r w:rsidR="0081504B">
        <w:t>Assigned the task of creating a</w:t>
      </w:r>
      <w:r w:rsidR="00D17E06">
        <w:t>n</w:t>
      </w:r>
      <w:r w:rsidR="0081504B">
        <w:t xml:space="preserve"> </w:t>
      </w:r>
      <w:r w:rsidR="00D17E06">
        <w:t xml:space="preserve">array </w:t>
      </w:r>
      <w:r w:rsidR="0081504B">
        <w:t>tree of integers.</w:t>
      </w:r>
      <w:proofErr w:type="gramEnd"/>
      <w:r w:rsidR="0081504B">
        <w:t xml:space="preserve"> Needed to code methods </w:t>
      </w:r>
      <w:proofErr w:type="gramStart"/>
      <w:r w:rsidR="0081504B">
        <w:t>including :</w:t>
      </w:r>
      <w:proofErr w:type="gramEnd"/>
      <w:r w:rsidR="0081504B">
        <w:t xml:space="preserve"> insert, </w:t>
      </w:r>
      <w:proofErr w:type="spellStart"/>
      <w:r w:rsidR="0081504B">
        <w:t>printInOrder</w:t>
      </w:r>
      <w:proofErr w:type="spellEnd"/>
      <w:r w:rsidR="00D17E06">
        <w:t xml:space="preserve">, </w:t>
      </w:r>
      <w:proofErr w:type="spellStart"/>
      <w:r w:rsidR="00D17E06">
        <w:t>printBreadth</w:t>
      </w:r>
      <w:proofErr w:type="spellEnd"/>
      <w:r w:rsidR="0081504B">
        <w:t xml:space="preserve"> and </w:t>
      </w:r>
      <w:proofErr w:type="spellStart"/>
      <w:r w:rsidR="0081504B">
        <w:t>GetDepth</w:t>
      </w:r>
      <w:proofErr w:type="spellEnd"/>
      <w:r w:rsidR="0081504B">
        <w:t>. Need to code the tree in a manner that sorts the values, so that the methods will make sense to code.</w:t>
      </w:r>
      <w:r w:rsidR="00D17E06">
        <w:t xml:space="preserve"> Will need to populate the array with a sentinel value </w:t>
      </w:r>
      <w:proofErr w:type="gramStart"/>
      <w:r w:rsidR="00D17E06">
        <w:t>( I</w:t>
      </w:r>
      <w:proofErr w:type="gramEnd"/>
      <w:r w:rsidR="00D17E06">
        <w:t xml:space="preserve"> chose -1) to ensure that we sort print the whole tree.</w:t>
      </w:r>
    </w:p>
    <w:p w:rsidR="00DC6945" w:rsidRDefault="00DC6945" w:rsidP="00DC6945">
      <w:pPr>
        <w:pStyle w:val="Heading1"/>
        <w:numPr>
          <w:ilvl w:val="0"/>
          <w:numId w:val="0"/>
        </w:numPr>
        <w:ind w:left="432" w:hanging="432"/>
      </w:pPr>
      <w:r>
        <w:t>Proposed Solution</w:t>
      </w:r>
    </w:p>
    <w:p w:rsidR="00E54301" w:rsidRDefault="0081504B" w:rsidP="00861DC5">
      <w:pPr>
        <w:ind w:firstLine="432"/>
      </w:pPr>
      <w:r>
        <w:t xml:space="preserve">Create a sorted </w:t>
      </w:r>
      <w:r w:rsidR="001A23BE">
        <w:t xml:space="preserve">array </w:t>
      </w:r>
      <w:r>
        <w:t>tree of integers that will place the i</w:t>
      </w:r>
      <w:r w:rsidR="001A23BE">
        <w:t>ntegers in a sorted manner with</w:t>
      </w:r>
      <w:r>
        <w:t xml:space="preserve"> insert, </w:t>
      </w:r>
      <w:proofErr w:type="gramStart"/>
      <w:r>
        <w:t>then</w:t>
      </w:r>
      <w:proofErr w:type="gramEnd"/>
      <w:r>
        <w:t xml:space="preserve"> will traverse the tree correctly when attempting to print them in order. The depth method should check the looked for value with the position in the tree, and then go left or right depending on &lt; or &gt;, or return the depth if we have found the value.</w:t>
      </w:r>
      <w:r w:rsidR="001A23BE">
        <w:t xml:space="preserve"> </w:t>
      </w:r>
      <w:r w:rsidR="001A23BE">
        <w:t>.  If we reach the end of the tree without finding the value, then return -1.</w:t>
      </w:r>
      <w:r w:rsidR="001A23BE">
        <w:t xml:space="preserve"> The print breadth tree should start each “branch” printing left to right, but not print if the value is the sentinel value.</w:t>
      </w:r>
    </w:p>
    <w:p w:rsidR="00BF238D" w:rsidRPr="00B542D9" w:rsidRDefault="00DC6945" w:rsidP="00B542D9">
      <w:pPr>
        <w:pStyle w:val="Heading1"/>
        <w:numPr>
          <w:ilvl w:val="0"/>
          <w:numId w:val="0"/>
        </w:numPr>
        <w:ind w:left="432" w:hanging="432"/>
      </w:pPr>
      <w:r>
        <w:t>Tests and Results</w:t>
      </w:r>
    </w:p>
    <w:p w:rsidR="00DC6945" w:rsidRPr="00BF238D" w:rsidRDefault="001A23BE" w:rsidP="00861DC5">
      <w:pPr>
        <w:ind w:firstLine="432"/>
        <w:rPr>
          <w:rFonts w:ascii="Times New Roman" w:hAnsi="Times New Roman" w:cs="Times New Roman"/>
          <w:sz w:val="24"/>
          <w:szCs w:val="24"/>
        </w:rPr>
      </w:pPr>
      <w:r>
        <w:rPr>
          <w:rFonts w:ascii="Times New Roman" w:hAnsi="Times New Roman" w:cs="Times New Roman"/>
          <w:sz w:val="24"/>
          <w:szCs w:val="24"/>
        </w:rPr>
        <w:t xml:space="preserve">Correct have all methods working. Insert is putting the numbers in a sorted manner, </w:t>
      </w:r>
      <w:proofErr w:type="spellStart"/>
      <w:r>
        <w:rPr>
          <w:rFonts w:ascii="Times New Roman" w:hAnsi="Times New Roman" w:cs="Times New Roman"/>
          <w:sz w:val="24"/>
          <w:szCs w:val="24"/>
        </w:rPr>
        <w:t>printInOrder</w:t>
      </w:r>
      <w:proofErr w:type="spellEnd"/>
      <w:r>
        <w:rPr>
          <w:rFonts w:ascii="Times New Roman" w:hAnsi="Times New Roman" w:cs="Times New Roman"/>
          <w:sz w:val="24"/>
          <w:szCs w:val="24"/>
        </w:rPr>
        <w:t xml:space="preserve"> is printing the numbers in correct ascending order, </w:t>
      </w:r>
      <w:proofErr w:type="spellStart"/>
      <w:r>
        <w:rPr>
          <w:rFonts w:ascii="Times New Roman" w:hAnsi="Times New Roman" w:cs="Times New Roman"/>
          <w:sz w:val="24"/>
          <w:szCs w:val="24"/>
        </w:rPr>
        <w:t>printBreadth</w:t>
      </w:r>
      <w:proofErr w:type="spellEnd"/>
      <w:r>
        <w:rPr>
          <w:rFonts w:ascii="Times New Roman" w:hAnsi="Times New Roman" w:cs="Times New Roman"/>
          <w:sz w:val="24"/>
          <w:szCs w:val="24"/>
        </w:rPr>
        <w:t xml:space="preserve"> order is printing each line left to right, but not printing any -1 values, and </w:t>
      </w:r>
      <w:proofErr w:type="spellStart"/>
      <w:r>
        <w:rPr>
          <w:rFonts w:ascii="Times New Roman" w:hAnsi="Times New Roman" w:cs="Times New Roman"/>
          <w:sz w:val="24"/>
          <w:szCs w:val="24"/>
        </w:rPr>
        <w:t>getDepth</w:t>
      </w:r>
      <w:proofErr w:type="spellEnd"/>
      <w:r>
        <w:rPr>
          <w:rFonts w:ascii="Times New Roman" w:hAnsi="Times New Roman" w:cs="Times New Roman"/>
          <w:sz w:val="24"/>
          <w:szCs w:val="24"/>
        </w:rPr>
        <w:t xml:space="preserve"> is returning the depth of the searched for value if found, or returning -1 if not found.</w:t>
      </w:r>
    </w:p>
    <w:p w:rsidR="00DC6945" w:rsidRDefault="00DC6945" w:rsidP="00DC6945">
      <w:pPr>
        <w:pStyle w:val="Heading1"/>
        <w:numPr>
          <w:ilvl w:val="0"/>
          <w:numId w:val="0"/>
        </w:numPr>
        <w:ind w:left="432" w:hanging="432"/>
      </w:pPr>
      <w:r>
        <w:t>Problems Encountered</w:t>
      </w:r>
    </w:p>
    <w:p w:rsidR="009D496D" w:rsidRPr="00B13F55" w:rsidRDefault="00861DC5" w:rsidP="00B13F55">
      <w:pPr>
        <w:rPr>
          <w:rFonts w:ascii="Times New Roman" w:hAnsi="Times New Roman" w:cs="Times New Roman"/>
          <w:sz w:val="24"/>
          <w:szCs w:val="24"/>
        </w:rPr>
      </w:pPr>
      <w:r>
        <w:rPr>
          <w:rFonts w:ascii="Times New Roman" w:hAnsi="Times New Roman" w:cs="Times New Roman"/>
          <w:sz w:val="24"/>
          <w:szCs w:val="24"/>
        </w:rPr>
        <w:tab/>
      </w:r>
      <w:r w:rsidR="007B6314">
        <w:rPr>
          <w:rFonts w:ascii="Times New Roman" w:hAnsi="Times New Roman" w:cs="Times New Roman"/>
          <w:sz w:val="24"/>
          <w:szCs w:val="24"/>
        </w:rPr>
        <w:t>Had an issue with my insert method, my original for loop was not functioning and thus the array was filled with the value of 0 instead of the sentinel value of -1. After fixing the insert method, fixing the problems with my print in order method and my get depth method were easily rectified.</w:t>
      </w:r>
    </w:p>
    <w:p w:rsidR="00DC6945" w:rsidRDefault="00DC6945" w:rsidP="00DC6945">
      <w:pPr>
        <w:pStyle w:val="Heading1"/>
        <w:numPr>
          <w:ilvl w:val="0"/>
          <w:numId w:val="0"/>
        </w:numPr>
        <w:ind w:left="432" w:hanging="432"/>
      </w:pPr>
      <w:r>
        <w:t>Conclusions and Discussions</w:t>
      </w:r>
    </w:p>
    <w:p w:rsidR="004A4A82" w:rsidRDefault="00283C3C" w:rsidP="009D496D">
      <w:pPr>
        <w:ind w:firstLine="432"/>
        <w:rPr>
          <w:rFonts w:ascii="Times New Roman" w:hAnsi="Times New Roman" w:cs="Times New Roman"/>
          <w:sz w:val="24"/>
          <w:szCs w:val="24"/>
        </w:rPr>
      </w:pPr>
      <w:r>
        <w:rPr>
          <w:rFonts w:ascii="Times New Roman" w:hAnsi="Times New Roman" w:cs="Times New Roman"/>
          <w:sz w:val="24"/>
          <w:szCs w:val="24"/>
        </w:rPr>
        <w:t>I enjoy arrays, and the way that a tree inserts things presorted is a great change of pace than having to write a sort method for every program.</w:t>
      </w:r>
      <w:r w:rsidR="004D2B1C">
        <w:rPr>
          <w:rFonts w:ascii="Times New Roman" w:hAnsi="Times New Roman" w:cs="Times New Roman"/>
          <w:sz w:val="24"/>
          <w:szCs w:val="24"/>
        </w:rPr>
        <w:t xml:space="preserve"> The </w:t>
      </w:r>
      <w:proofErr w:type="spellStart"/>
      <w:r w:rsidR="004D2B1C">
        <w:rPr>
          <w:rFonts w:ascii="Times New Roman" w:hAnsi="Times New Roman" w:cs="Times New Roman"/>
          <w:sz w:val="24"/>
          <w:szCs w:val="24"/>
        </w:rPr>
        <w:t>printBreadthOrder</w:t>
      </w:r>
      <w:proofErr w:type="spellEnd"/>
      <w:r w:rsidR="004D2B1C">
        <w:rPr>
          <w:rFonts w:ascii="Times New Roman" w:hAnsi="Times New Roman" w:cs="Times New Roman"/>
          <w:sz w:val="24"/>
          <w:szCs w:val="24"/>
        </w:rPr>
        <w:t xml:space="preserve"> is really only useful to figure out how the tree is populated in a branch / child pattern.</w:t>
      </w:r>
    </w:p>
    <w:p w:rsidR="004A4A82" w:rsidRDefault="004A4A82" w:rsidP="004A4A82">
      <w:pPr>
        <w:pStyle w:val="Heading1"/>
        <w:numPr>
          <w:ilvl w:val="0"/>
          <w:numId w:val="0"/>
        </w:numPr>
        <w:ind w:left="432" w:hanging="432"/>
      </w:pPr>
      <w:r>
        <w:lastRenderedPageBreak/>
        <w:t>Additional Questions</w:t>
      </w:r>
    </w:p>
    <w:p w:rsidR="00F9782F" w:rsidRDefault="00F9782F" w:rsidP="00F9782F">
      <w:pPr>
        <w:spacing w:after="0" w:line="240" w:lineRule="auto"/>
        <w:rPr>
          <w:rFonts w:ascii="Times New Roman" w:eastAsia="Times New Roman" w:hAnsi="Times New Roman" w:cs="Times New Roman"/>
          <w:b/>
          <w:bCs/>
          <w:color w:val="000000"/>
          <w:sz w:val="27"/>
          <w:szCs w:val="27"/>
          <w:lang w:eastAsia="en-US"/>
        </w:rPr>
      </w:pPr>
      <w:r w:rsidRPr="00F9782F">
        <w:rPr>
          <w:rFonts w:ascii="Times New Roman" w:eastAsia="Times New Roman" w:hAnsi="Times New Roman" w:cs="Times New Roman"/>
          <w:b/>
          <w:bCs/>
          <w:color w:val="000000"/>
          <w:sz w:val="27"/>
          <w:szCs w:val="27"/>
          <w:lang w:eastAsia="en-US"/>
        </w:rPr>
        <w:t>Lab Report Questions:</w:t>
      </w:r>
    </w:p>
    <w:p w:rsidR="0081504B" w:rsidRPr="00F9782F" w:rsidRDefault="0081504B" w:rsidP="00F9782F">
      <w:pPr>
        <w:spacing w:after="0" w:line="240" w:lineRule="auto"/>
        <w:rPr>
          <w:rFonts w:ascii="Times New Roman" w:eastAsia="Times New Roman" w:hAnsi="Times New Roman" w:cs="Times New Roman"/>
          <w:color w:val="000000"/>
          <w:sz w:val="27"/>
          <w:szCs w:val="27"/>
          <w:lang w:eastAsia="en-US"/>
        </w:rPr>
      </w:pPr>
    </w:p>
    <w:p w:rsidR="0081504B" w:rsidRPr="003F67F9" w:rsidRDefault="005E28F1" w:rsidP="003F67F9">
      <w:pPr>
        <w:pStyle w:val="ListParagraph"/>
        <w:numPr>
          <w:ilvl w:val="0"/>
          <w:numId w:val="20"/>
        </w:numPr>
        <w:spacing w:after="0" w:line="240" w:lineRule="auto"/>
        <w:rPr>
          <w:rFonts w:ascii="Times New Roman" w:eastAsia="Times New Roman" w:hAnsi="Times New Roman" w:cs="Times New Roman"/>
          <w:color w:val="000000"/>
          <w:sz w:val="24"/>
          <w:szCs w:val="24"/>
          <w:lang w:eastAsia="en-US"/>
        </w:rPr>
      </w:pPr>
      <w:r w:rsidRPr="005E28F1">
        <w:rPr>
          <w:bCs/>
        </w:rPr>
        <w:t>Show how the array will look after each step when inserting the numbers {14, 17, 7, 20, 5, 11, 15}</w:t>
      </w:r>
    </w:p>
    <w:p w:rsidR="0081504B" w:rsidRDefault="003F67F9"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One: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Root</w:t>
      </w:r>
    </w:p>
    <w:p w:rsidR="003F67F9" w:rsidRDefault="003F67F9" w:rsidP="0081504B">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14</w:t>
      </w:r>
    </w:p>
    <w:p w:rsidR="003F67F9" w:rsidRDefault="003F67F9" w:rsidP="0081504B">
      <w:pPr>
        <w:spacing w:after="0" w:line="240" w:lineRule="auto"/>
        <w:rPr>
          <w:rFonts w:ascii="Times New Roman" w:eastAsia="Times New Roman" w:hAnsi="Times New Roman" w:cs="Times New Roman"/>
          <w:color w:val="000000"/>
          <w:sz w:val="24"/>
          <w:szCs w:val="24"/>
          <w:lang w:eastAsia="en-US"/>
        </w:rPr>
      </w:pPr>
    </w:p>
    <w:p w:rsidR="003F67F9" w:rsidRDefault="003F67F9"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Step Two</w:t>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Root</w:t>
      </w:r>
    </w:p>
    <w:p w:rsidR="003F67F9" w:rsidRDefault="003F67F9"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14</w:t>
      </w:r>
    </w:p>
    <w:p w:rsidR="003F67F9" w:rsidRDefault="003F67F9"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17</w:t>
      </w:r>
    </w:p>
    <w:p w:rsidR="003F67F9" w:rsidRDefault="003F67F9"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Step Three</w:t>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Root</w:t>
      </w:r>
    </w:p>
    <w:p w:rsidR="003F67F9" w:rsidRDefault="003F67F9"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14</w:t>
      </w:r>
    </w:p>
    <w:p w:rsidR="003F67F9" w:rsidRDefault="003F67F9"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7</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17</w:t>
      </w:r>
    </w:p>
    <w:p w:rsidR="003F67F9" w:rsidRDefault="003F67F9"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w:t>
      </w:r>
      <w:r>
        <w:rPr>
          <w:rFonts w:ascii="Times New Roman" w:eastAsia="Times New Roman" w:hAnsi="Times New Roman" w:cs="Times New Roman"/>
          <w:color w:val="000000"/>
          <w:sz w:val="24"/>
          <w:szCs w:val="24"/>
          <w:lang w:eastAsia="en-US"/>
        </w:rPr>
        <w:t>Four</w:t>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Root</w:t>
      </w:r>
    </w:p>
    <w:p w:rsidR="003F67F9" w:rsidRDefault="003F67F9"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14</w:t>
      </w:r>
    </w:p>
    <w:p w:rsidR="003F67F9" w:rsidRDefault="003F67F9"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7</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17</w:t>
      </w:r>
    </w:p>
    <w:p w:rsidR="003F67F9" w:rsidRDefault="003F67F9" w:rsidP="003F67F9">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20</w:t>
      </w:r>
    </w:p>
    <w:p w:rsidR="00B6383D" w:rsidRDefault="00B6383D" w:rsidP="00B6383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w:t>
      </w:r>
      <w:r>
        <w:rPr>
          <w:rFonts w:ascii="Times New Roman" w:eastAsia="Times New Roman" w:hAnsi="Times New Roman" w:cs="Times New Roman"/>
          <w:color w:val="000000"/>
          <w:sz w:val="24"/>
          <w:szCs w:val="24"/>
          <w:lang w:eastAsia="en-US"/>
        </w:rPr>
        <w:t>Five</w:t>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Root</w:t>
      </w:r>
    </w:p>
    <w:p w:rsidR="00B6383D" w:rsidRDefault="00B6383D" w:rsidP="00B6383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14</w:t>
      </w:r>
    </w:p>
    <w:p w:rsidR="00B6383D" w:rsidRDefault="00B6383D" w:rsidP="00B6383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7</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17</w:t>
      </w:r>
    </w:p>
    <w:p w:rsidR="00B6383D" w:rsidRDefault="00B6383D" w:rsidP="00B6383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5</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20</w:t>
      </w:r>
    </w:p>
    <w:p w:rsidR="00B6383D" w:rsidRDefault="00B6383D" w:rsidP="00B6383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w:t>
      </w:r>
      <w:r>
        <w:rPr>
          <w:rFonts w:ascii="Times New Roman" w:eastAsia="Times New Roman" w:hAnsi="Times New Roman" w:cs="Times New Roman"/>
          <w:color w:val="000000"/>
          <w:sz w:val="24"/>
          <w:szCs w:val="24"/>
          <w:lang w:eastAsia="en-US"/>
        </w:rPr>
        <w:t>Six</w:t>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Root</w:t>
      </w:r>
    </w:p>
    <w:p w:rsidR="00B6383D" w:rsidRDefault="00B6383D" w:rsidP="00B6383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14</w:t>
      </w:r>
    </w:p>
    <w:p w:rsidR="00B6383D" w:rsidRDefault="00B6383D" w:rsidP="00B6383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7</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17</w:t>
      </w:r>
    </w:p>
    <w:p w:rsidR="00B6383D" w:rsidRDefault="00B6383D" w:rsidP="00B6383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5</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11</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20</w:t>
      </w:r>
    </w:p>
    <w:p w:rsidR="00B6383D" w:rsidRDefault="00B6383D" w:rsidP="00B6383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w:t>
      </w:r>
      <w:r>
        <w:rPr>
          <w:rFonts w:ascii="Times New Roman" w:eastAsia="Times New Roman" w:hAnsi="Times New Roman" w:cs="Times New Roman"/>
          <w:color w:val="000000"/>
          <w:sz w:val="24"/>
          <w:szCs w:val="24"/>
          <w:lang w:eastAsia="en-US"/>
        </w:rPr>
        <w:t>Seven</w:t>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Root</w:t>
      </w:r>
    </w:p>
    <w:p w:rsidR="00B6383D" w:rsidRDefault="00B6383D" w:rsidP="00B6383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14</w:t>
      </w:r>
    </w:p>
    <w:p w:rsidR="00B6383D" w:rsidRDefault="00B6383D" w:rsidP="00B6383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7</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17</w:t>
      </w:r>
    </w:p>
    <w:p w:rsidR="00B6383D" w:rsidRDefault="00B6383D" w:rsidP="00B6383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5</w:t>
      </w:r>
      <w:r>
        <w:rPr>
          <w:rFonts w:ascii="Times New Roman" w:eastAsia="Times New Roman" w:hAnsi="Times New Roman" w:cs="Times New Roman"/>
          <w:color w:val="000000"/>
          <w:sz w:val="24"/>
          <w:szCs w:val="24"/>
          <w:lang w:eastAsia="en-US"/>
        </w:rPr>
        <w:tab/>
        <w:t>11</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20</w:t>
      </w:r>
    </w:p>
    <w:p w:rsidR="00B6383D" w:rsidRDefault="00B6383D" w:rsidP="00B6383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15</w:t>
      </w:r>
    </w:p>
    <w:p w:rsidR="00B6383D" w:rsidRDefault="00B6383D" w:rsidP="00B6383D">
      <w:pPr>
        <w:spacing w:after="0" w:line="240" w:lineRule="auto"/>
        <w:rPr>
          <w:rFonts w:ascii="Times New Roman" w:eastAsia="Times New Roman" w:hAnsi="Times New Roman" w:cs="Times New Roman"/>
          <w:color w:val="000000"/>
          <w:sz w:val="24"/>
          <w:szCs w:val="24"/>
          <w:lang w:eastAsia="en-US"/>
        </w:rPr>
      </w:pPr>
    </w:p>
    <w:p w:rsidR="004E70C7" w:rsidRDefault="004E70C7" w:rsidP="00B6383D">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(Removal of 14 from tree)</w:t>
      </w:r>
      <w:bookmarkStart w:id="0" w:name="_GoBack"/>
      <w:bookmarkEnd w:id="0"/>
    </w:p>
    <w:p w:rsidR="003E4208" w:rsidRDefault="003E4208" w:rsidP="003E4208">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Step </w:t>
      </w:r>
      <w:r>
        <w:rPr>
          <w:rFonts w:ascii="Times New Roman" w:eastAsia="Times New Roman" w:hAnsi="Times New Roman" w:cs="Times New Roman"/>
          <w:color w:val="000000"/>
          <w:sz w:val="24"/>
          <w:szCs w:val="24"/>
          <w:lang w:eastAsia="en-US"/>
        </w:rPr>
        <w:t>Eight</w:t>
      </w:r>
      <w:r>
        <w:rPr>
          <w:rFonts w:ascii="Times New Roman" w:eastAsia="Times New Roman" w:hAnsi="Times New Roman" w:cs="Times New Roman"/>
          <w:color w:val="000000"/>
          <w:sz w:val="24"/>
          <w:szCs w:val="24"/>
          <w:lang w:eastAsia="en-US"/>
        </w:rPr>
        <w:t xml:space="preserve">: </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Root</w:t>
      </w:r>
    </w:p>
    <w:p w:rsidR="003E4208" w:rsidRDefault="003E4208" w:rsidP="003E4208">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7</w:t>
      </w:r>
    </w:p>
    <w:p w:rsidR="003E4208" w:rsidRDefault="003E4208" w:rsidP="003E4208">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w:t>
      </w:r>
      <w:r>
        <w:rPr>
          <w:rFonts w:ascii="Times New Roman" w:eastAsia="Times New Roman" w:hAnsi="Times New Roman" w:cs="Times New Roman"/>
          <w:color w:val="000000"/>
          <w:sz w:val="24"/>
          <w:szCs w:val="24"/>
          <w:lang w:eastAsia="en-US"/>
        </w:rPr>
        <w:t>5</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17</w:t>
      </w:r>
    </w:p>
    <w:p w:rsidR="003E4208" w:rsidRDefault="003E4208" w:rsidP="003E4208">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11</w:t>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20</w:t>
      </w:r>
    </w:p>
    <w:p w:rsidR="003E4208" w:rsidRDefault="003E4208" w:rsidP="003E4208">
      <w:pPr>
        <w:spacing w:after="0" w:line="240" w:lineRule="auto"/>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r>
      <w:r>
        <w:rPr>
          <w:rFonts w:ascii="Times New Roman" w:eastAsia="Times New Roman" w:hAnsi="Times New Roman" w:cs="Times New Roman"/>
          <w:color w:val="000000"/>
          <w:sz w:val="24"/>
          <w:szCs w:val="24"/>
          <w:lang w:eastAsia="en-US"/>
        </w:rPr>
        <w:tab/>
        <w:t xml:space="preserve">      15</w:t>
      </w:r>
    </w:p>
    <w:p w:rsidR="00B6383D" w:rsidRDefault="00B6383D" w:rsidP="003F67F9">
      <w:pPr>
        <w:spacing w:after="0" w:line="240" w:lineRule="auto"/>
        <w:rPr>
          <w:rFonts w:ascii="Times New Roman" w:eastAsia="Times New Roman" w:hAnsi="Times New Roman" w:cs="Times New Roman"/>
          <w:color w:val="000000"/>
          <w:sz w:val="24"/>
          <w:szCs w:val="24"/>
          <w:lang w:eastAsia="en-US"/>
        </w:rPr>
      </w:pPr>
    </w:p>
    <w:p w:rsidR="003F67F9" w:rsidRDefault="003F67F9" w:rsidP="003F67F9">
      <w:pPr>
        <w:spacing w:after="0" w:line="240" w:lineRule="auto"/>
        <w:rPr>
          <w:rFonts w:ascii="Times New Roman" w:eastAsia="Times New Roman" w:hAnsi="Times New Roman" w:cs="Times New Roman"/>
          <w:color w:val="000000"/>
          <w:sz w:val="24"/>
          <w:szCs w:val="24"/>
          <w:lang w:eastAsia="en-US"/>
        </w:rPr>
      </w:pPr>
    </w:p>
    <w:p w:rsidR="003F67F9" w:rsidRDefault="003F67F9" w:rsidP="0081504B">
      <w:pPr>
        <w:spacing w:after="0" w:line="240" w:lineRule="auto"/>
        <w:rPr>
          <w:rFonts w:ascii="Times New Roman" w:eastAsia="Times New Roman" w:hAnsi="Times New Roman" w:cs="Times New Roman"/>
          <w:color w:val="000000"/>
          <w:sz w:val="24"/>
          <w:szCs w:val="24"/>
          <w:lang w:eastAsia="en-US"/>
        </w:rPr>
      </w:pPr>
    </w:p>
    <w:p w:rsidR="003F67F9" w:rsidRDefault="003F67F9" w:rsidP="0081504B">
      <w:pPr>
        <w:spacing w:after="0" w:line="240" w:lineRule="auto"/>
        <w:rPr>
          <w:rFonts w:ascii="Times New Roman" w:eastAsia="Times New Roman" w:hAnsi="Times New Roman" w:cs="Times New Roman"/>
          <w:color w:val="000000"/>
          <w:sz w:val="24"/>
          <w:szCs w:val="24"/>
          <w:lang w:eastAsia="en-US"/>
        </w:rPr>
      </w:pPr>
    </w:p>
    <w:p w:rsidR="003F67F9" w:rsidRDefault="003F67F9" w:rsidP="0081504B">
      <w:pPr>
        <w:spacing w:after="0" w:line="240" w:lineRule="auto"/>
        <w:rPr>
          <w:rFonts w:ascii="Times New Roman" w:eastAsia="Times New Roman" w:hAnsi="Times New Roman" w:cs="Times New Roman"/>
          <w:color w:val="000000"/>
          <w:sz w:val="24"/>
          <w:szCs w:val="24"/>
          <w:lang w:eastAsia="en-US"/>
        </w:rPr>
      </w:pPr>
    </w:p>
    <w:p w:rsidR="003F67F9" w:rsidRDefault="003F67F9" w:rsidP="0081504B">
      <w:pPr>
        <w:spacing w:after="0" w:line="240" w:lineRule="auto"/>
        <w:rPr>
          <w:rFonts w:ascii="Times New Roman" w:eastAsia="Times New Roman" w:hAnsi="Times New Roman" w:cs="Times New Roman"/>
          <w:color w:val="000000"/>
          <w:sz w:val="24"/>
          <w:szCs w:val="24"/>
          <w:lang w:eastAsia="en-US"/>
        </w:rPr>
      </w:pPr>
    </w:p>
    <w:p w:rsidR="005012AE" w:rsidRDefault="005012AE" w:rsidP="004E70C7">
      <w:pPr>
        <w:spacing w:after="0" w:line="240" w:lineRule="auto"/>
        <w:rPr>
          <w:rFonts w:ascii="Times New Roman" w:eastAsia="Times New Roman" w:hAnsi="Times New Roman" w:cs="Times New Roman"/>
          <w:color w:val="000000"/>
          <w:sz w:val="24"/>
          <w:szCs w:val="24"/>
          <w:lang w:eastAsia="en-US"/>
        </w:rPr>
      </w:pPr>
    </w:p>
    <w:p w:rsidR="008C0B8E" w:rsidRPr="002D03CB" w:rsidRDefault="008C0B8E" w:rsidP="008C0B8E">
      <w:pPr>
        <w:spacing w:after="0" w:line="240" w:lineRule="auto"/>
        <w:ind w:left="720"/>
        <w:rPr>
          <w:rFonts w:ascii="Times New Roman" w:eastAsia="Times New Roman" w:hAnsi="Times New Roman" w:cs="Times New Roman"/>
          <w:color w:val="000000"/>
          <w:sz w:val="24"/>
          <w:szCs w:val="24"/>
          <w:lang w:eastAsia="en-US"/>
        </w:rPr>
      </w:pPr>
    </w:p>
    <w:p w:rsidR="00A65520" w:rsidRPr="00F9782F" w:rsidRDefault="00A65520" w:rsidP="00616BD1">
      <w:pPr>
        <w:spacing w:after="0" w:line="240" w:lineRule="auto"/>
        <w:rPr>
          <w:rFonts w:ascii="Times New Roman" w:eastAsia="Times New Roman" w:hAnsi="Times New Roman" w:cs="Times New Roman"/>
          <w:color w:val="000000"/>
          <w:sz w:val="24"/>
          <w:szCs w:val="24"/>
          <w:lang w:eastAsia="en-US"/>
        </w:rPr>
      </w:pPr>
    </w:p>
    <w:sectPr w:rsidR="00A65520" w:rsidRPr="00F9782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955" w:rsidRDefault="007C6955" w:rsidP="00644626">
      <w:pPr>
        <w:spacing w:after="0" w:line="240" w:lineRule="auto"/>
      </w:pPr>
      <w:r>
        <w:separator/>
      </w:r>
    </w:p>
  </w:endnote>
  <w:endnote w:type="continuationSeparator" w:id="0">
    <w:p w:rsidR="007C6955" w:rsidRDefault="007C6955" w:rsidP="00644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955" w:rsidRDefault="007C6955" w:rsidP="00644626">
      <w:pPr>
        <w:spacing w:after="0" w:line="240" w:lineRule="auto"/>
      </w:pPr>
      <w:r>
        <w:separator/>
      </w:r>
    </w:p>
  </w:footnote>
  <w:footnote w:type="continuationSeparator" w:id="0">
    <w:p w:rsidR="007C6955" w:rsidRDefault="007C6955" w:rsidP="00644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rsidP="00644626">
    <w:pPr>
      <w:pStyle w:val="Header"/>
      <w:tabs>
        <w:tab w:val="clear" w:pos="4680"/>
        <w:tab w:val="clear" w:pos="9360"/>
      </w:tabs>
      <w:jc w:val="right"/>
      <w:rPr>
        <w:color w:val="9EB060" w:themeColor="text2" w:themeTint="99"/>
        <w:sz w:val="24"/>
        <w:szCs w:val="24"/>
      </w:rPr>
    </w:pPr>
    <w:r>
      <w:rPr>
        <w:color w:val="9EB060" w:themeColor="text2" w:themeTint="99"/>
        <w:sz w:val="24"/>
        <w:szCs w:val="24"/>
      </w:rPr>
      <w:t xml:space="preserve">Anthony Frazier </w:t>
    </w:r>
    <w:r>
      <w:rPr>
        <w:color w:val="9EB060" w:themeColor="text2" w:themeTint="99"/>
        <w:sz w:val="24"/>
        <w:szCs w:val="24"/>
      </w:rPr>
      <w:fldChar w:fldCharType="begin"/>
    </w:r>
    <w:r>
      <w:rPr>
        <w:color w:val="9EB060" w:themeColor="text2" w:themeTint="99"/>
        <w:sz w:val="24"/>
        <w:szCs w:val="24"/>
      </w:rPr>
      <w:instrText xml:space="preserve"> PAGE   \* MERGEFORMAT </w:instrText>
    </w:r>
    <w:r>
      <w:rPr>
        <w:color w:val="9EB060" w:themeColor="text2" w:themeTint="99"/>
        <w:sz w:val="24"/>
        <w:szCs w:val="24"/>
      </w:rPr>
      <w:fldChar w:fldCharType="separate"/>
    </w:r>
    <w:r w:rsidR="00F80108">
      <w:rPr>
        <w:noProof/>
        <w:color w:val="9EB060" w:themeColor="text2" w:themeTint="99"/>
        <w:sz w:val="24"/>
        <w:szCs w:val="24"/>
      </w:rPr>
      <w:t>1</w:t>
    </w:r>
    <w:r>
      <w:rPr>
        <w:color w:val="9EB060" w:themeColor="text2" w:themeTint="99"/>
        <w:sz w:val="24"/>
        <w:szCs w:val="24"/>
      </w:rPr>
      <w:fldChar w:fldCharType="end"/>
    </w:r>
  </w:p>
  <w:p w:rsidR="00644626" w:rsidRDefault="00644626" w:rsidP="00644626">
    <w:pPr>
      <w:pStyle w:val="Header"/>
      <w:tabs>
        <w:tab w:val="clear" w:pos="4680"/>
        <w:tab w:val="clear" w:pos="9360"/>
      </w:tabs>
      <w:jc w:val="right"/>
      <w:rPr>
        <w:color w:val="9EB060" w:themeColor="text2" w:themeTint="99"/>
        <w:sz w:val="24"/>
        <w:szCs w:val="24"/>
      </w:rPr>
    </w:pPr>
    <w:r>
      <w:rPr>
        <w:color w:val="9EB060" w:themeColor="text2" w:themeTint="99"/>
        <w:sz w:val="24"/>
        <w:szCs w:val="24"/>
      </w:rPr>
      <w:t>CSCE146</w:t>
    </w:r>
  </w:p>
  <w:p w:rsidR="00644626" w:rsidRDefault="006446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26" w:rsidRDefault="006446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0BF3"/>
    <w:multiLevelType w:val="hybridMultilevel"/>
    <w:tmpl w:val="F768ECE0"/>
    <w:lvl w:ilvl="0" w:tplc="ACEEC486">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nsid w:val="1482775B"/>
    <w:multiLevelType w:val="multilevel"/>
    <w:tmpl w:val="0EBA3C40"/>
    <w:lvl w:ilvl="0">
      <w:start w:val="1"/>
      <w:numFmt w:val="decimal"/>
      <w:pStyle w:val="Heading1"/>
      <w:lvlText w:val="%1"/>
      <w:lvlJc w:val="left"/>
      <w:pPr>
        <w:ind w:left="702" w:hanging="432"/>
      </w:pPr>
    </w:lvl>
    <w:lvl w:ilvl="1">
      <w:start w:val="1"/>
      <w:numFmt w:val="decimal"/>
      <w:pStyle w:val="Heading2"/>
      <w:lvlText w:val="%1.%2"/>
      <w:lvlJc w:val="left"/>
      <w:pPr>
        <w:ind w:left="846" w:hanging="576"/>
      </w:pPr>
    </w:lvl>
    <w:lvl w:ilvl="2">
      <w:start w:val="1"/>
      <w:numFmt w:val="decimal"/>
      <w:pStyle w:val="Heading3"/>
      <w:lvlText w:val="%1.%2.%3"/>
      <w:lvlJc w:val="left"/>
      <w:pPr>
        <w:ind w:left="990" w:hanging="720"/>
      </w:pPr>
    </w:lvl>
    <w:lvl w:ilvl="3">
      <w:start w:val="1"/>
      <w:numFmt w:val="decimal"/>
      <w:pStyle w:val="Heading4"/>
      <w:lvlText w:val="%1.%2.%3.%4"/>
      <w:lvlJc w:val="left"/>
      <w:pPr>
        <w:ind w:left="1134" w:hanging="864"/>
      </w:pPr>
    </w:lvl>
    <w:lvl w:ilvl="4">
      <w:start w:val="1"/>
      <w:numFmt w:val="decimal"/>
      <w:pStyle w:val="Heading5"/>
      <w:lvlText w:val="%1.%2.%3.%4.%5"/>
      <w:lvlJc w:val="left"/>
      <w:pPr>
        <w:ind w:left="1278" w:hanging="1008"/>
      </w:pPr>
    </w:lvl>
    <w:lvl w:ilvl="5">
      <w:start w:val="1"/>
      <w:numFmt w:val="decimal"/>
      <w:pStyle w:val="Heading6"/>
      <w:lvlText w:val="%1.%2.%3.%4.%5.%6"/>
      <w:lvlJc w:val="left"/>
      <w:pPr>
        <w:ind w:left="1422" w:hanging="1152"/>
      </w:pPr>
    </w:lvl>
    <w:lvl w:ilvl="6">
      <w:start w:val="1"/>
      <w:numFmt w:val="decimal"/>
      <w:pStyle w:val="Heading7"/>
      <w:lvlText w:val="%1.%2.%3.%4.%5.%6.%7"/>
      <w:lvlJc w:val="left"/>
      <w:pPr>
        <w:ind w:left="1566" w:hanging="1296"/>
      </w:pPr>
    </w:lvl>
    <w:lvl w:ilvl="7">
      <w:start w:val="1"/>
      <w:numFmt w:val="decimal"/>
      <w:pStyle w:val="Heading8"/>
      <w:lvlText w:val="%1.%2.%3.%4.%5.%6.%7.%8"/>
      <w:lvlJc w:val="left"/>
      <w:pPr>
        <w:ind w:left="1710" w:hanging="1440"/>
      </w:pPr>
    </w:lvl>
    <w:lvl w:ilvl="8">
      <w:start w:val="1"/>
      <w:numFmt w:val="decimal"/>
      <w:pStyle w:val="Heading9"/>
      <w:lvlText w:val="%1.%2.%3.%4.%5.%6.%7.%8.%9"/>
      <w:lvlJc w:val="left"/>
      <w:pPr>
        <w:ind w:left="1854" w:hanging="1584"/>
      </w:pPr>
    </w:lvl>
  </w:abstractNum>
  <w:abstractNum w:abstractNumId="2">
    <w:nsid w:val="173801D4"/>
    <w:multiLevelType w:val="multilevel"/>
    <w:tmpl w:val="8076B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595624"/>
    <w:multiLevelType w:val="hybridMultilevel"/>
    <w:tmpl w:val="016E2AE4"/>
    <w:lvl w:ilvl="0" w:tplc="51AED5CE">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EF428C"/>
    <w:multiLevelType w:val="multilevel"/>
    <w:tmpl w:val="90F6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255462"/>
    <w:multiLevelType w:val="multilevel"/>
    <w:tmpl w:val="E31A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D61B4A"/>
    <w:multiLevelType w:val="hybridMultilevel"/>
    <w:tmpl w:val="1D1041AE"/>
    <w:lvl w:ilvl="0" w:tplc="9342B0B2">
      <w:start w:val="7"/>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nsid w:val="6B5322D5"/>
    <w:multiLevelType w:val="multilevel"/>
    <w:tmpl w:val="0778E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AB46E0"/>
    <w:multiLevelType w:val="multilevel"/>
    <w:tmpl w:val="646E66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6"/>
  </w:num>
  <w:num w:numId="15">
    <w:abstractNumId w:val="2"/>
  </w:num>
  <w:num w:numId="16">
    <w:abstractNumId w:val="4"/>
  </w:num>
  <w:num w:numId="17">
    <w:abstractNumId w:val="8"/>
  </w:num>
  <w:num w:numId="18">
    <w:abstractNumId w:val="7"/>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945"/>
    <w:rsid w:val="00025E5A"/>
    <w:rsid w:val="000C1153"/>
    <w:rsid w:val="000D2560"/>
    <w:rsid w:val="0012673D"/>
    <w:rsid w:val="001A23BE"/>
    <w:rsid w:val="001E3930"/>
    <w:rsid w:val="001F0CC4"/>
    <w:rsid w:val="0021157B"/>
    <w:rsid w:val="00283C3C"/>
    <w:rsid w:val="002D03CB"/>
    <w:rsid w:val="002D1DCB"/>
    <w:rsid w:val="00354994"/>
    <w:rsid w:val="00357F6C"/>
    <w:rsid w:val="003A54AD"/>
    <w:rsid w:val="003B65BB"/>
    <w:rsid w:val="003E4208"/>
    <w:rsid w:val="003F67F9"/>
    <w:rsid w:val="004A2599"/>
    <w:rsid w:val="004A4A82"/>
    <w:rsid w:val="004A7AC6"/>
    <w:rsid w:val="004B4FDA"/>
    <w:rsid w:val="004D2B1C"/>
    <w:rsid w:val="004E1065"/>
    <w:rsid w:val="004E70C7"/>
    <w:rsid w:val="004F35AF"/>
    <w:rsid w:val="005012AE"/>
    <w:rsid w:val="00537278"/>
    <w:rsid w:val="00555B80"/>
    <w:rsid w:val="005E28F1"/>
    <w:rsid w:val="00616BD1"/>
    <w:rsid w:val="00644626"/>
    <w:rsid w:val="00647460"/>
    <w:rsid w:val="00665EEA"/>
    <w:rsid w:val="006B2711"/>
    <w:rsid w:val="006F642C"/>
    <w:rsid w:val="00705865"/>
    <w:rsid w:val="00721701"/>
    <w:rsid w:val="00722C70"/>
    <w:rsid w:val="007724CA"/>
    <w:rsid w:val="007B4301"/>
    <w:rsid w:val="007B6314"/>
    <w:rsid w:val="007C6955"/>
    <w:rsid w:val="007D693B"/>
    <w:rsid w:val="007E5C1A"/>
    <w:rsid w:val="0081504B"/>
    <w:rsid w:val="00846B35"/>
    <w:rsid w:val="00861DC5"/>
    <w:rsid w:val="008C0B8E"/>
    <w:rsid w:val="008D5137"/>
    <w:rsid w:val="008E15EE"/>
    <w:rsid w:val="00911163"/>
    <w:rsid w:val="0091621B"/>
    <w:rsid w:val="00916CB9"/>
    <w:rsid w:val="00921175"/>
    <w:rsid w:val="00952B4E"/>
    <w:rsid w:val="009644BE"/>
    <w:rsid w:val="00967CDE"/>
    <w:rsid w:val="0099739E"/>
    <w:rsid w:val="009D496D"/>
    <w:rsid w:val="00A65520"/>
    <w:rsid w:val="00AE6BE8"/>
    <w:rsid w:val="00AF49B9"/>
    <w:rsid w:val="00B13F55"/>
    <w:rsid w:val="00B30570"/>
    <w:rsid w:val="00B41F76"/>
    <w:rsid w:val="00B542D9"/>
    <w:rsid w:val="00B604AE"/>
    <w:rsid w:val="00B6383D"/>
    <w:rsid w:val="00BA349E"/>
    <w:rsid w:val="00BF238D"/>
    <w:rsid w:val="00C00DC0"/>
    <w:rsid w:val="00C07228"/>
    <w:rsid w:val="00C72499"/>
    <w:rsid w:val="00C754E5"/>
    <w:rsid w:val="00D17E06"/>
    <w:rsid w:val="00D72ACC"/>
    <w:rsid w:val="00D920A6"/>
    <w:rsid w:val="00DC6945"/>
    <w:rsid w:val="00E54301"/>
    <w:rsid w:val="00EA53EB"/>
    <w:rsid w:val="00F00AAF"/>
    <w:rsid w:val="00F80108"/>
    <w:rsid w:val="00F9782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32391C"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32391C"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2391C"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2391C"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444D26"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537278"/>
    <w:pPr>
      <w:spacing w:before="100" w:beforeAutospacing="1" w:after="100" w:afterAutospacing="1" w:line="240" w:lineRule="auto"/>
    </w:pPr>
    <w:rPr>
      <w:rFonts w:ascii="Times New Roman" w:hAnsi="Times New Roman" w:cs="Times New Roman"/>
      <w:sz w:val="24"/>
      <w:szCs w:val="24"/>
      <w:lang w:eastAsia="en-US"/>
    </w:rPr>
  </w:style>
  <w:style w:type="paragraph" w:styleId="Header">
    <w:name w:val="header"/>
    <w:basedOn w:val="Normal"/>
    <w:link w:val="HeaderChar"/>
    <w:uiPriority w:val="99"/>
    <w:unhideWhenUsed/>
    <w:rsid w:val="00644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626"/>
  </w:style>
  <w:style w:type="paragraph" w:styleId="Footer">
    <w:name w:val="footer"/>
    <w:basedOn w:val="Normal"/>
    <w:link w:val="FooterChar"/>
    <w:uiPriority w:val="99"/>
    <w:unhideWhenUsed/>
    <w:rsid w:val="00644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6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32391C"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32391C"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2391C"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2391C"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444D26"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537278"/>
    <w:pPr>
      <w:spacing w:before="100" w:beforeAutospacing="1" w:after="100" w:afterAutospacing="1" w:line="240" w:lineRule="auto"/>
    </w:pPr>
    <w:rPr>
      <w:rFonts w:ascii="Times New Roman" w:hAnsi="Times New Roman" w:cs="Times New Roman"/>
      <w:sz w:val="24"/>
      <w:szCs w:val="24"/>
      <w:lang w:eastAsia="en-US"/>
    </w:rPr>
  </w:style>
  <w:style w:type="paragraph" w:styleId="Header">
    <w:name w:val="header"/>
    <w:basedOn w:val="Normal"/>
    <w:link w:val="HeaderChar"/>
    <w:uiPriority w:val="99"/>
    <w:unhideWhenUsed/>
    <w:rsid w:val="00644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626"/>
  </w:style>
  <w:style w:type="paragraph" w:styleId="Footer">
    <w:name w:val="footer"/>
    <w:basedOn w:val="Normal"/>
    <w:link w:val="FooterChar"/>
    <w:uiPriority w:val="99"/>
    <w:unhideWhenUsed/>
    <w:rsid w:val="00644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6231">
      <w:bodyDiv w:val="1"/>
      <w:marLeft w:val="0"/>
      <w:marRight w:val="0"/>
      <w:marTop w:val="0"/>
      <w:marBottom w:val="0"/>
      <w:divBdr>
        <w:top w:val="none" w:sz="0" w:space="0" w:color="auto"/>
        <w:left w:val="none" w:sz="0" w:space="0" w:color="auto"/>
        <w:bottom w:val="none" w:sz="0" w:space="0" w:color="auto"/>
        <w:right w:val="none" w:sz="0" w:space="0" w:color="auto"/>
      </w:divBdr>
    </w:div>
    <w:div w:id="1217355676">
      <w:bodyDiv w:val="1"/>
      <w:marLeft w:val="0"/>
      <w:marRight w:val="0"/>
      <w:marTop w:val="0"/>
      <w:marBottom w:val="0"/>
      <w:divBdr>
        <w:top w:val="none" w:sz="0" w:space="0" w:color="auto"/>
        <w:left w:val="none" w:sz="0" w:space="0" w:color="auto"/>
        <w:bottom w:val="none" w:sz="0" w:space="0" w:color="auto"/>
        <w:right w:val="none" w:sz="0" w:space="0" w:color="auto"/>
      </w:divBdr>
    </w:div>
    <w:div w:id="1233391766">
      <w:bodyDiv w:val="1"/>
      <w:marLeft w:val="0"/>
      <w:marRight w:val="0"/>
      <w:marTop w:val="0"/>
      <w:marBottom w:val="0"/>
      <w:divBdr>
        <w:top w:val="none" w:sz="0" w:space="0" w:color="auto"/>
        <w:left w:val="none" w:sz="0" w:space="0" w:color="auto"/>
        <w:bottom w:val="none" w:sz="0" w:space="0" w:color="auto"/>
        <w:right w:val="none" w:sz="0" w:space="0" w:color="auto"/>
      </w:divBdr>
    </w:div>
    <w:div w:id="1289973316">
      <w:bodyDiv w:val="1"/>
      <w:marLeft w:val="0"/>
      <w:marRight w:val="0"/>
      <w:marTop w:val="0"/>
      <w:marBottom w:val="0"/>
      <w:divBdr>
        <w:top w:val="none" w:sz="0" w:space="0" w:color="auto"/>
        <w:left w:val="none" w:sz="0" w:space="0" w:color="auto"/>
        <w:bottom w:val="none" w:sz="0" w:space="0" w:color="auto"/>
        <w:right w:val="none" w:sz="0" w:space="0" w:color="auto"/>
      </w:divBdr>
    </w:div>
    <w:div w:id="136802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t_Nein\AppData\Roaming\Microsoft\Templates\Report%20design%20(blank).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7AD5ADD-736A-4D3D-8CC6-D23EE9C6A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Frazier</dc:creator>
  <cp:lastModifiedBy>FRAZIER, ANTHONY N</cp:lastModifiedBy>
  <cp:revision>2</cp:revision>
  <dcterms:created xsi:type="dcterms:W3CDTF">2016-03-16T14:41:00Z</dcterms:created>
  <dcterms:modified xsi:type="dcterms:W3CDTF">2016-03-16T14:41:00Z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