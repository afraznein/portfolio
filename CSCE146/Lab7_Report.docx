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99" w:rsidRDefault="0081504B">
      <w:pPr>
        <w:pStyle w:val="Title"/>
      </w:pPr>
      <w:r>
        <w:t>Lab 07</w:t>
      </w:r>
      <w:r w:rsidR="00DC6945">
        <w:t xml:space="preserve"> – </w:t>
      </w:r>
      <w:r>
        <w:t>Tree of Integers</w:t>
      </w:r>
    </w:p>
    <w:p w:rsidR="00C72499" w:rsidRDefault="00DC6945" w:rsidP="00DC6945">
      <w:pPr>
        <w:pStyle w:val="Heading1"/>
        <w:numPr>
          <w:ilvl w:val="0"/>
          <w:numId w:val="0"/>
        </w:numPr>
        <w:ind w:left="432" w:hanging="432"/>
      </w:pPr>
      <w:r>
        <w:t>Problem</w:t>
      </w:r>
    </w:p>
    <w:p w:rsidR="00DC6945" w:rsidRPr="00DC6945" w:rsidRDefault="0012673D" w:rsidP="00DC6945">
      <w:r>
        <w:tab/>
      </w:r>
      <w:proofErr w:type="gramStart"/>
      <w:r w:rsidR="0081504B">
        <w:t>Assigned the task of creating a tree of integers.</w:t>
      </w:r>
      <w:proofErr w:type="gramEnd"/>
      <w:r w:rsidR="0081504B">
        <w:t xml:space="preserve"> Needed to code methods </w:t>
      </w:r>
      <w:proofErr w:type="gramStart"/>
      <w:r w:rsidR="0081504B">
        <w:t>including :</w:t>
      </w:r>
      <w:proofErr w:type="gramEnd"/>
      <w:r w:rsidR="0081504B">
        <w:t xml:space="preserve"> insert, </w:t>
      </w:r>
      <w:proofErr w:type="spellStart"/>
      <w:r w:rsidR="0081504B">
        <w:t>printInOrder</w:t>
      </w:r>
      <w:proofErr w:type="spellEnd"/>
      <w:r w:rsidR="0081504B">
        <w:t xml:space="preserve"> and </w:t>
      </w:r>
      <w:proofErr w:type="spellStart"/>
      <w:r w:rsidR="0081504B">
        <w:t>GetDepth</w:t>
      </w:r>
      <w:proofErr w:type="spellEnd"/>
      <w:r w:rsidR="0081504B">
        <w:t>. Need to code the tree in a manner that sorts the values, so that the methods will make sense to code.</w:t>
      </w:r>
    </w:p>
    <w:p w:rsidR="00DC6945" w:rsidRDefault="00DC6945" w:rsidP="00DC6945">
      <w:pPr>
        <w:pStyle w:val="Heading1"/>
        <w:numPr>
          <w:ilvl w:val="0"/>
          <w:numId w:val="0"/>
        </w:numPr>
        <w:ind w:left="432" w:hanging="432"/>
      </w:pPr>
      <w:r>
        <w:t>Proposed Solution</w:t>
      </w:r>
    </w:p>
    <w:p w:rsidR="00E54301" w:rsidRDefault="0081504B" w:rsidP="00861DC5">
      <w:pPr>
        <w:ind w:firstLine="432"/>
      </w:pPr>
      <w:r>
        <w:t xml:space="preserve">Create a sorted tree of integers that will place the integers in a sorted manner while insert, </w:t>
      </w:r>
      <w:proofErr w:type="gramStart"/>
      <w:r>
        <w:t>then</w:t>
      </w:r>
      <w:proofErr w:type="gramEnd"/>
      <w:r>
        <w:t xml:space="preserve"> will traverse the tree correctly when attempting to print them in order. The depth method should check the looked for value with the position in the tree, and then go left or right depending on &lt; or &gt;, or return the depth if we have found the value. If we reach the end of the tree without finding the value, then return -1.</w:t>
      </w:r>
    </w:p>
    <w:p w:rsidR="00BF238D" w:rsidRPr="00B542D9" w:rsidRDefault="00DC6945" w:rsidP="00B542D9">
      <w:pPr>
        <w:pStyle w:val="Heading1"/>
        <w:numPr>
          <w:ilvl w:val="0"/>
          <w:numId w:val="0"/>
        </w:numPr>
        <w:ind w:left="432" w:hanging="432"/>
      </w:pPr>
      <w:r>
        <w:t>Tests and Results</w:t>
      </w:r>
    </w:p>
    <w:p w:rsidR="00DC6945" w:rsidRPr="00BF238D" w:rsidRDefault="0081504B" w:rsidP="00861DC5">
      <w:pPr>
        <w:ind w:firstLine="432"/>
        <w:rPr>
          <w:rFonts w:ascii="Times New Roman" w:hAnsi="Times New Roman" w:cs="Times New Roman"/>
          <w:sz w:val="24"/>
          <w:szCs w:val="24"/>
        </w:rPr>
      </w:pPr>
      <w:r>
        <w:rPr>
          <w:rFonts w:ascii="Times New Roman" w:hAnsi="Times New Roman" w:cs="Times New Roman"/>
          <w:sz w:val="24"/>
          <w:szCs w:val="24"/>
        </w:rPr>
        <w:t>After running the program 10 times, was able to get correct in order traversals and the correct depth returns of 4 and -1 for the values 6 and 14 respectively. Trees are difficult.</w:t>
      </w:r>
    </w:p>
    <w:p w:rsidR="00DC6945" w:rsidRDefault="00DC6945" w:rsidP="00DC6945">
      <w:pPr>
        <w:pStyle w:val="Heading1"/>
        <w:numPr>
          <w:ilvl w:val="0"/>
          <w:numId w:val="0"/>
        </w:numPr>
        <w:ind w:left="432" w:hanging="432"/>
      </w:pPr>
      <w:r>
        <w:t>Problems Encountered</w:t>
      </w:r>
    </w:p>
    <w:p w:rsidR="009D496D" w:rsidRPr="00B13F55" w:rsidRDefault="00861DC5" w:rsidP="00B13F55">
      <w:pPr>
        <w:rPr>
          <w:rFonts w:ascii="Times New Roman" w:hAnsi="Times New Roman" w:cs="Times New Roman"/>
          <w:sz w:val="24"/>
          <w:szCs w:val="24"/>
        </w:rPr>
      </w:pPr>
      <w:r>
        <w:rPr>
          <w:rFonts w:ascii="Times New Roman" w:hAnsi="Times New Roman" w:cs="Times New Roman"/>
          <w:sz w:val="24"/>
          <w:szCs w:val="24"/>
        </w:rPr>
        <w:tab/>
      </w:r>
      <w:r w:rsidR="0081504B">
        <w:rPr>
          <w:rFonts w:ascii="Times New Roman" w:hAnsi="Times New Roman" w:cs="Times New Roman"/>
          <w:sz w:val="24"/>
          <w:szCs w:val="24"/>
        </w:rPr>
        <w:t xml:space="preserve">Had some major issues with the depth method, until I realized I was incrementing my </w:t>
      </w:r>
      <w:proofErr w:type="spellStart"/>
      <w:r w:rsidR="0081504B">
        <w:rPr>
          <w:rFonts w:ascii="Times New Roman" w:hAnsi="Times New Roman" w:cs="Times New Roman"/>
          <w:sz w:val="24"/>
          <w:szCs w:val="24"/>
        </w:rPr>
        <w:t>int</w:t>
      </w:r>
      <w:proofErr w:type="spellEnd"/>
      <w:r w:rsidR="0081504B">
        <w:rPr>
          <w:rFonts w:ascii="Times New Roman" w:hAnsi="Times New Roman" w:cs="Times New Roman"/>
          <w:sz w:val="24"/>
          <w:szCs w:val="24"/>
        </w:rPr>
        <w:t xml:space="preserve"> value for </w:t>
      </w:r>
      <w:proofErr w:type="spellStart"/>
      <w:r w:rsidR="0081504B">
        <w:rPr>
          <w:rFonts w:ascii="Times New Roman" w:hAnsi="Times New Roman" w:cs="Times New Roman"/>
          <w:sz w:val="24"/>
          <w:szCs w:val="24"/>
        </w:rPr>
        <w:t>depthNum</w:t>
      </w:r>
      <w:proofErr w:type="spellEnd"/>
      <w:r w:rsidR="0081504B">
        <w:rPr>
          <w:rFonts w:ascii="Times New Roman" w:hAnsi="Times New Roman" w:cs="Times New Roman"/>
          <w:sz w:val="24"/>
          <w:szCs w:val="24"/>
        </w:rPr>
        <w:t xml:space="preserve"> twice in a place due to recursion. Upon fixing this error, my program worked fine.</w:t>
      </w:r>
      <w:r w:rsidR="00BF238D">
        <w:rPr>
          <w:rFonts w:ascii="Times New Roman" w:hAnsi="Times New Roman" w:cs="Times New Roman"/>
          <w:sz w:val="24"/>
          <w:szCs w:val="24"/>
        </w:rPr>
        <w:tab/>
      </w:r>
    </w:p>
    <w:p w:rsidR="00DC6945" w:rsidRDefault="00DC6945" w:rsidP="00DC6945">
      <w:pPr>
        <w:pStyle w:val="Heading1"/>
        <w:numPr>
          <w:ilvl w:val="0"/>
          <w:numId w:val="0"/>
        </w:numPr>
        <w:ind w:left="432" w:hanging="432"/>
      </w:pPr>
      <w:r>
        <w:t>Conclusions and Discussions</w:t>
      </w:r>
    </w:p>
    <w:p w:rsidR="004A4A82" w:rsidRDefault="00665EEA" w:rsidP="009D496D">
      <w:pPr>
        <w:ind w:firstLine="432"/>
        <w:rPr>
          <w:rFonts w:ascii="Times New Roman" w:hAnsi="Times New Roman" w:cs="Times New Roman"/>
          <w:sz w:val="24"/>
          <w:szCs w:val="24"/>
        </w:rPr>
      </w:pPr>
      <w:r>
        <w:rPr>
          <w:rFonts w:ascii="Times New Roman" w:hAnsi="Times New Roman" w:cs="Times New Roman"/>
          <w:sz w:val="24"/>
          <w:szCs w:val="24"/>
        </w:rPr>
        <w:t xml:space="preserve">Good practice </w:t>
      </w:r>
      <w:r w:rsidRPr="0081504B">
        <w:rPr>
          <w:rFonts w:ascii="Times New Roman" w:hAnsi="Times New Roman" w:cs="Times New Roman"/>
          <w:b/>
          <w:sz w:val="24"/>
          <w:szCs w:val="24"/>
        </w:rPr>
        <w:t>again</w:t>
      </w:r>
      <w:r>
        <w:rPr>
          <w:rFonts w:ascii="Times New Roman" w:hAnsi="Times New Roman" w:cs="Times New Roman"/>
          <w:sz w:val="24"/>
          <w:szCs w:val="24"/>
        </w:rPr>
        <w:t xml:space="preserve"> with recursion.</w:t>
      </w:r>
      <w:r w:rsidR="0081504B">
        <w:rPr>
          <w:rFonts w:ascii="Times New Roman" w:hAnsi="Times New Roman" w:cs="Times New Roman"/>
          <w:sz w:val="24"/>
          <w:szCs w:val="24"/>
        </w:rPr>
        <w:t xml:space="preserve"> Trees are complex, but it is great that they are presorted based upon an insert method. </w:t>
      </w:r>
      <w:r>
        <w:rPr>
          <w:rFonts w:ascii="Times New Roman" w:hAnsi="Times New Roman" w:cs="Times New Roman"/>
          <w:sz w:val="24"/>
          <w:szCs w:val="24"/>
        </w:rPr>
        <w:t xml:space="preserve"> </w:t>
      </w:r>
    </w:p>
    <w:p w:rsidR="004A4A82" w:rsidRDefault="004A4A82" w:rsidP="004A4A82">
      <w:pPr>
        <w:pStyle w:val="Heading1"/>
        <w:numPr>
          <w:ilvl w:val="0"/>
          <w:numId w:val="0"/>
        </w:numPr>
        <w:ind w:left="432" w:hanging="432"/>
      </w:pPr>
      <w:r>
        <w:t>Additional Questions</w:t>
      </w:r>
    </w:p>
    <w:p w:rsidR="00F9782F" w:rsidRDefault="00F9782F" w:rsidP="00F9782F">
      <w:pPr>
        <w:spacing w:after="0" w:line="240" w:lineRule="auto"/>
        <w:rPr>
          <w:rFonts w:ascii="Times New Roman" w:eastAsia="Times New Roman" w:hAnsi="Times New Roman" w:cs="Times New Roman"/>
          <w:b/>
          <w:bCs/>
          <w:color w:val="000000"/>
          <w:sz w:val="27"/>
          <w:szCs w:val="27"/>
          <w:lang w:eastAsia="en-US"/>
        </w:rPr>
      </w:pPr>
      <w:r w:rsidRPr="00F9782F">
        <w:rPr>
          <w:rFonts w:ascii="Times New Roman" w:eastAsia="Times New Roman" w:hAnsi="Times New Roman" w:cs="Times New Roman"/>
          <w:b/>
          <w:bCs/>
          <w:color w:val="000000"/>
          <w:sz w:val="27"/>
          <w:szCs w:val="27"/>
          <w:lang w:eastAsia="en-US"/>
        </w:rPr>
        <w:t>Lab Report Questions:</w:t>
      </w:r>
    </w:p>
    <w:p w:rsidR="0081504B" w:rsidRPr="00F9782F" w:rsidRDefault="0081504B" w:rsidP="00F9782F">
      <w:pPr>
        <w:spacing w:after="0" w:line="240" w:lineRule="auto"/>
        <w:rPr>
          <w:rFonts w:ascii="Times New Roman" w:eastAsia="Times New Roman" w:hAnsi="Times New Roman" w:cs="Times New Roman"/>
          <w:color w:val="000000"/>
          <w:sz w:val="27"/>
          <w:szCs w:val="27"/>
          <w:lang w:eastAsia="en-US"/>
        </w:rPr>
      </w:pPr>
    </w:p>
    <w:p w:rsidR="0081504B" w:rsidRPr="0081504B" w:rsidRDefault="0081504B" w:rsidP="0081504B">
      <w:pPr>
        <w:pStyle w:val="ListParagraph"/>
        <w:numPr>
          <w:ilvl w:val="0"/>
          <w:numId w:val="19"/>
        </w:numPr>
        <w:spacing w:after="0" w:line="240" w:lineRule="auto"/>
        <w:rPr>
          <w:rFonts w:ascii="Times New Roman" w:eastAsia="Times New Roman" w:hAnsi="Times New Roman" w:cs="Times New Roman"/>
          <w:color w:val="000000"/>
          <w:sz w:val="24"/>
          <w:szCs w:val="24"/>
          <w:lang w:eastAsia="en-US"/>
        </w:rPr>
      </w:pPr>
      <w:r w:rsidRPr="0081504B">
        <w:rPr>
          <w:bCs/>
        </w:rPr>
        <w:t>Demonstrate one-by-one how the insertion process work for the following number 54, 90, 72, 59, 87, 15, 16, 83, 25, and 27.</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p>
    <w:p w:rsidR="0081504B" w:rsidRDefault="0081504B" w:rsidP="0081504B">
      <w:pPr>
        <w:spacing w:after="0" w:line="240" w:lineRule="auto"/>
        <w:ind w:left="4248"/>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lastRenderedPageBreak/>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One: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proofErr w:type="gramStart"/>
      <w:r>
        <w:rPr>
          <w:rFonts w:ascii="Times New Roman" w:eastAsia="Times New Roman" w:hAnsi="Times New Roman" w:cs="Times New Roman"/>
          <w:color w:val="000000"/>
          <w:sz w:val="24"/>
          <w:szCs w:val="24"/>
          <w:lang w:eastAsia="en-US"/>
        </w:rPr>
        <w:t>Two :</w:t>
      </w:r>
      <w:proofErr w:type="gramEnd"/>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Three: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Four: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59</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Five: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59 87</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Six:</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Seven:</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59 87</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Eight</w:t>
      </w:r>
      <w:r>
        <w:rPr>
          <w:rFonts w:ascii="Times New Roman" w:eastAsia="Times New Roman" w:hAnsi="Times New Roman" w:cs="Times New Roman"/>
          <w:color w:val="000000"/>
          <w:sz w:val="24"/>
          <w:szCs w:val="24"/>
          <w:lang w:eastAsia="en-US"/>
        </w:rPr>
        <w:t>:</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59 </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87</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83</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Nine</w:t>
      </w:r>
      <w:r>
        <w:rPr>
          <w:rFonts w:ascii="Times New Roman" w:eastAsia="Times New Roman" w:hAnsi="Times New Roman" w:cs="Times New Roman"/>
          <w:color w:val="000000"/>
          <w:sz w:val="24"/>
          <w:szCs w:val="24"/>
          <w:lang w:eastAsia="en-US"/>
        </w:rPr>
        <w:t>:</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proofErr w:type="gramStart"/>
      <w:r>
        <w:rPr>
          <w:rFonts w:ascii="Times New Roman" w:eastAsia="Times New Roman" w:hAnsi="Times New Roman" w:cs="Times New Roman"/>
          <w:color w:val="000000"/>
          <w:sz w:val="24"/>
          <w:szCs w:val="24"/>
          <w:lang w:eastAsia="en-US"/>
        </w:rPr>
        <w:t>25</w:t>
      </w:r>
      <w:r>
        <w:rPr>
          <w:rFonts w:ascii="Times New Roman" w:eastAsia="Times New Roman" w:hAnsi="Times New Roman" w:cs="Times New Roman"/>
          <w:color w:val="000000"/>
          <w:sz w:val="24"/>
          <w:szCs w:val="24"/>
          <w:lang w:eastAsia="en-US"/>
        </w:rPr>
        <w:t xml:space="preserve">  59</w:t>
      </w:r>
      <w:proofErr w:type="gramEnd"/>
      <w:r>
        <w:rPr>
          <w:rFonts w:ascii="Times New Roman" w:eastAsia="Times New Roman" w:hAnsi="Times New Roman" w:cs="Times New Roman"/>
          <w:color w:val="000000"/>
          <w:sz w:val="24"/>
          <w:szCs w:val="24"/>
          <w:lang w:eastAsia="en-US"/>
        </w:rPr>
        <w:t xml:space="preserve">     87</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83</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Ten</w:t>
      </w:r>
      <w:r>
        <w:rPr>
          <w:rFonts w:ascii="Times New Roman" w:eastAsia="Times New Roman" w:hAnsi="Times New Roman" w:cs="Times New Roman"/>
          <w:color w:val="000000"/>
          <w:sz w:val="24"/>
          <w:szCs w:val="24"/>
          <w:lang w:eastAsia="en-US"/>
        </w:rPr>
        <w:t>:</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Root</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54</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sidR="00616BD1">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90</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16         </w:t>
      </w:r>
      <w:r w:rsidR="00616BD1">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72</w:t>
      </w:r>
    </w:p>
    <w:p w:rsidR="0081504B" w:rsidRDefault="0081504B"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25  </w:t>
      </w:r>
      <w:r w:rsidR="00616BD1">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59 </w:t>
      </w:r>
      <w:r w:rsidR="00616BD1">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 xml:space="preserve"> 87</w:t>
      </w:r>
    </w:p>
    <w:p w:rsidR="005012AE" w:rsidRDefault="0081504B" w:rsidP="00616BD1">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sidR="00616BD1">
        <w:rPr>
          <w:rFonts w:ascii="Times New Roman" w:eastAsia="Times New Roman" w:hAnsi="Times New Roman" w:cs="Times New Roman"/>
          <w:color w:val="000000"/>
          <w:sz w:val="24"/>
          <w:szCs w:val="24"/>
          <w:lang w:eastAsia="en-US"/>
        </w:rPr>
        <w:t>27</w:t>
      </w:r>
      <w:r>
        <w:rPr>
          <w:rFonts w:ascii="Times New Roman" w:eastAsia="Times New Roman" w:hAnsi="Times New Roman" w:cs="Times New Roman"/>
          <w:color w:val="000000"/>
          <w:sz w:val="24"/>
          <w:szCs w:val="24"/>
          <w:lang w:eastAsia="en-US"/>
        </w:rPr>
        <w:t xml:space="preserve">     83</w:t>
      </w:r>
      <w:bookmarkStart w:id="0" w:name="_GoBack"/>
      <w:bookmarkEnd w:id="0"/>
      <w:r>
        <w:rPr>
          <w:rFonts w:ascii="Times New Roman" w:eastAsia="Times New Roman" w:hAnsi="Times New Roman" w:cs="Times New Roman"/>
          <w:color w:val="000000"/>
          <w:sz w:val="24"/>
          <w:szCs w:val="24"/>
          <w:lang w:eastAsia="en-US"/>
        </w:rPr>
        <w:tab/>
      </w:r>
    </w:p>
    <w:p w:rsidR="005012AE" w:rsidRDefault="005012AE" w:rsidP="008C0B8E">
      <w:pPr>
        <w:spacing w:after="0" w:line="240" w:lineRule="auto"/>
        <w:ind w:left="720"/>
        <w:rPr>
          <w:rFonts w:ascii="Times New Roman" w:eastAsia="Times New Roman" w:hAnsi="Times New Roman" w:cs="Times New Roman"/>
          <w:color w:val="000000"/>
          <w:sz w:val="24"/>
          <w:szCs w:val="24"/>
          <w:lang w:eastAsia="en-US"/>
        </w:rPr>
      </w:pPr>
    </w:p>
    <w:p w:rsidR="008C0B8E" w:rsidRPr="002D03CB" w:rsidRDefault="008C0B8E" w:rsidP="008C0B8E">
      <w:pPr>
        <w:spacing w:after="0" w:line="240" w:lineRule="auto"/>
        <w:ind w:left="720"/>
        <w:rPr>
          <w:rFonts w:ascii="Times New Roman" w:eastAsia="Times New Roman" w:hAnsi="Times New Roman" w:cs="Times New Roman"/>
          <w:color w:val="000000"/>
          <w:sz w:val="24"/>
          <w:szCs w:val="24"/>
          <w:lang w:eastAsia="en-US"/>
        </w:rPr>
      </w:pPr>
    </w:p>
    <w:p w:rsidR="00A65520" w:rsidRPr="00F9782F" w:rsidRDefault="00A65520" w:rsidP="00616BD1">
      <w:pPr>
        <w:spacing w:after="0" w:line="240" w:lineRule="auto"/>
        <w:rPr>
          <w:rFonts w:ascii="Times New Roman" w:eastAsia="Times New Roman" w:hAnsi="Times New Roman" w:cs="Times New Roman"/>
          <w:color w:val="000000"/>
          <w:sz w:val="24"/>
          <w:szCs w:val="24"/>
          <w:lang w:eastAsia="en-US"/>
        </w:rPr>
      </w:pPr>
    </w:p>
    <w:sectPr w:rsidR="00A65520" w:rsidRPr="00F978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55" w:rsidRDefault="007C6955" w:rsidP="00644626">
      <w:pPr>
        <w:spacing w:after="0" w:line="240" w:lineRule="auto"/>
      </w:pPr>
      <w:r>
        <w:separator/>
      </w:r>
    </w:p>
  </w:endnote>
  <w:endnote w:type="continuationSeparator" w:id="0">
    <w:p w:rsidR="007C6955" w:rsidRDefault="007C695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55" w:rsidRDefault="007C6955" w:rsidP="00644626">
      <w:pPr>
        <w:spacing w:after="0" w:line="240" w:lineRule="auto"/>
      </w:pPr>
      <w:r>
        <w:separator/>
      </w:r>
    </w:p>
  </w:footnote>
  <w:footnote w:type="continuationSeparator" w:id="0">
    <w:p w:rsidR="007C6955" w:rsidRDefault="007C695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616BD1">
      <w:rPr>
        <w:noProof/>
        <w:color w:val="9EB060" w:themeColor="text2" w:themeTint="99"/>
        <w:sz w:val="24"/>
        <w:szCs w:val="24"/>
      </w:rPr>
      <w:t>1</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55462"/>
    <w:multiLevelType w:val="multilevel"/>
    <w:tmpl w:val="E31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6B5322D5"/>
    <w:multiLevelType w:val="multilevel"/>
    <w:tmpl w:val="0778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5"/>
  </w:num>
  <w:num w:numId="15">
    <w:abstractNumId w:val="2"/>
  </w:num>
  <w:num w:numId="16">
    <w:abstractNumId w:val="3"/>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5"/>
    <w:rsid w:val="00025E5A"/>
    <w:rsid w:val="000C1153"/>
    <w:rsid w:val="000D2560"/>
    <w:rsid w:val="0012673D"/>
    <w:rsid w:val="001E3930"/>
    <w:rsid w:val="001F0CC4"/>
    <w:rsid w:val="0021157B"/>
    <w:rsid w:val="002D03CB"/>
    <w:rsid w:val="002D1DCB"/>
    <w:rsid w:val="00354994"/>
    <w:rsid w:val="00357F6C"/>
    <w:rsid w:val="003A54AD"/>
    <w:rsid w:val="003B65BB"/>
    <w:rsid w:val="004A2599"/>
    <w:rsid w:val="004A4A82"/>
    <w:rsid w:val="004A7AC6"/>
    <w:rsid w:val="004B4FDA"/>
    <w:rsid w:val="004E1065"/>
    <w:rsid w:val="004F35AF"/>
    <w:rsid w:val="005012AE"/>
    <w:rsid w:val="00537278"/>
    <w:rsid w:val="00555B80"/>
    <w:rsid w:val="00616BD1"/>
    <w:rsid w:val="00644626"/>
    <w:rsid w:val="00647460"/>
    <w:rsid w:val="00665EEA"/>
    <w:rsid w:val="006B2711"/>
    <w:rsid w:val="006F642C"/>
    <w:rsid w:val="00705865"/>
    <w:rsid w:val="00721701"/>
    <w:rsid w:val="00722C70"/>
    <w:rsid w:val="007724CA"/>
    <w:rsid w:val="007B4301"/>
    <w:rsid w:val="007C6955"/>
    <w:rsid w:val="007D693B"/>
    <w:rsid w:val="007E5C1A"/>
    <w:rsid w:val="0081504B"/>
    <w:rsid w:val="00846B35"/>
    <w:rsid w:val="00861DC5"/>
    <w:rsid w:val="008C0B8E"/>
    <w:rsid w:val="008D5137"/>
    <w:rsid w:val="008E15EE"/>
    <w:rsid w:val="00911163"/>
    <w:rsid w:val="0091621B"/>
    <w:rsid w:val="00916CB9"/>
    <w:rsid w:val="00921175"/>
    <w:rsid w:val="00952B4E"/>
    <w:rsid w:val="009644BE"/>
    <w:rsid w:val="00967CDE"/>
    <w:rsid w:val="0099739E"/>
    <w:rsid w:val="009D496D"/>
    <w:rsid w:val="00A65520"/>
    <w:rsid w:val="00AE6BE8"/>
    <w:rsid w:val="00AF49B9"/>
    <w:rsid w:val="00B13F55"/>
    <w:rsid w:val="00B30570"/>
    <w:rsid w:val="00B41F76"/>
    <w:rsid w:val="00B542D9"/>
    <w:rsid w:val="00B604AE"/>
    <w:rsid w:val="00BA349E"/>
    <w:rsid w:val="00BF238D"/>
    <w:rsid w:val="00C00DC0"/>
    <w:rsid w:val="00C07228"/>
    <w:rsid w:val="00C72499"/>
    <w:rsid w:val="00C754E5"/>
    <w:rsid w:val="00D72ACC"/>
    <w:rsid w:val="00D920A6"/>
    <w:rsid w:val="00DC6945"/>
    <w:rsid w:val="00E54301"/>
    <w:rsid w:val="00EA53EB"/>
    <w:rsid w:val="00F00AAF"/>
    <w:rsid w:val="00F9782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231">
      <w:bodyDiv w:val="1"/>
      <w:marLeft w:val="0"/>
      <w:marRight w:val="0"/>
      <w:marTop w:val="0"/>
      <w:marBottom w:val="0"/>
      <w:divBdr>
        <w:top w:val="none" w:sz="0" w:space="0" w:color="auto"/>
        <w:left w:val="none" w:sz="0" w:space="0" w:color="auto"/>
        <w:bottom w:val="none" w:sz="0" w:space="0" w:color="auto"/>
        <w:right w:val="none" w:sz="0" w:space="0" w:color="auto"/>
      </w:divBdr>
    </w:div>
    <w:div w:id="1233391766">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3C089AA-5486-4CC1-83F2-7F8A8AB4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Frazier</dc:creator>
  <cp:lastModifiedBy>FRAZIER, ANTHONY N</cp:lastModifiedBy>
  <cp:revision>2</cp:revision>
  <dcterms:created xsi:type="dcterms:W3CDTF">2016-03-16T13:56:00Z</dcterms:created>
  <dcterms:modified xsi:type="dcterms:W3CDTF">2016-03-16T13:56:00Z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